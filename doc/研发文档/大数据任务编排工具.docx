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4E0EC" w14:textId="77777777" w:rsidR="00F71E07" w:rsidRDefault="00F71E07" w:rsidP="00EE3254">
      <w:pPr>
        <w:ind w:firstLine="960"/>
        <w:rPr>
          <w:rFonts w:ascii="黑体" w:eastAsia="黑体" w:hAnsi="宋体"/>
          <w:sz w:val="48"/>
          <w:szCs w:val="48"/>
        </w:rPr>
      </w:pPr>
    </w:p>
    <w:p w14:paraId="5BB587FD" w14:textId="77777777" w:rsidR="00BB6B6F" w:rsidRDefault="00BB6B6F" w:rsidP="00EE3254">
      <w:pPr>
        <w:ind w:firstLine="960"/>
        <w:rPr>
          <w:rFonts w:ascii="黑体" w:eastAsia="黑体" w:hAnsi="宋体"/>
          <w:sz w:val="48"/>
          <w:szCs w:val="48"/>
        </w:rPr>
      </w:pPr>
    </w:p>
    <w:p w14:paraId="5E2ECEF9" w14:textId="77777777" w:rsidR="00BB6B6F" w:rsidRDefault="00BB6B6F" w:rsidP="00EE3254">
      <w:pPr>
        <w:ind w:firstLine="960"/>
        <w:rPr>
          <w:rFonts w:ascii="黑体" w:eastAsia="黑体" w:hAnsi="宋体"/>
          <w:sz w:val="48"/>
          <w:szCs w:val="48"/>
        </w:rPr>
      </w:pPr>
    </w:p>
    <w:p w14:paraId="44C70D09" w14:textId="77777777" w:rsidR="00BB6B6F" w:rsidRDefault="00BB6B6F" w:rsidP="00EE3254">
      <w:pPr>
        <w:ind w:firstLine="960"/>
        <w:rPr>
          <w:rFonts w:ascii="黑体" w:eastAsia="黑体" w:hAnsi="宋体"/>
          <w:sz w:val="48"/>
          <w:szCs w:val="48"/>
        </w:rPr>
      </w:pPr>
    </w:p>
    <w:p w14:paraId="234BDF4C" w14:textId="77777777" w:rsidR="00B76697" w:rsidRDefault="00B76697" w:rsidP="00EE3254">
      <w:pPr>
        <w:ind w:firstLine="960"/>
        <w:rPr>
          <w:rFonts w:ascii="黑体" w:eastAsia="黑体" w:hAnsi="宋体"/>
          <w:sz w:val="48"/>
          <w:szCs w:val="48"/>
        </w:rPr>
      </w:pPr>
    </w:p>
    <w:p w14:paraId="7BBC0EEE" w14:textId="77777777" w:rsidR="005455EF" w:rsidRDefault="005455EF" w:rsidP="005455EF">
      <w:pPr>
        <w:ind w:firstLineChars="0" w:firstLine="0"/>
        <w:rPr>
          <w:rFonts w:ascii="黑体" w:eastAsia="黑体" w:hAnsi="宋体"/>
          <w:sz w:val="48"/>
          <w:szCs w:val="48"/>
        </w:rPr>
      </w:pPr>
    </w:p>
    <w:p w14:paraId="7895C3A8" w14:textId="77777777" w:rsidR="005455EF" w:rsidRDefault="005455EF" w:rsidP="005455EF">
      <w:pPr>
        <w:ind w:firstLineChars="0" w:firstLine="0"/>
        <w:rPr>
          <w:rFonts w:ascii="黑体" w:eastAsia="黑体" w:hAnsi="宋体"/>
          <w:sz w:val="48"/>
          <w:szCs w:val="48"/>
        </w:rPr>
      </w:pPr>
    </w:p>
    <w:p w14:paraId="24800655" w14:textId="77777777" w:rsidR="005455EF" w:rsidRDefault="005455EF" w:rsidP="005455EF">
      <w:pPr>
        <w:ind w:firstLineChars="0" w:firstLine="0"/>
        <w:rPr>
          <w:rFonts w:ascii="黑体" w:eastAsia="黑体" w:hAnsi="宋体"/>
          <w:sz w:val="48"/>
          <w:szCs w:val="48"/>
        </w:rPr>
      </w:pPr>
    </w:p>
    <w:p w14:paraId="5E7FBFEC" w14:textId="77777777" w:rsidR="005455EF" w:rsidRDefault="005455EF" w:rsidP="005455EF">
      <w:pPr>
        <w:ind w:firstLineChars="0" w:firstLine="0"/>
        <w:rPr>
          <w:rFonts w:ascii="黑体" w:eastAsia="黑体" w:hAnsi="宋体"/>
          <w:sz w:val="48"/>
          <w:szCs w:val="48"/>
        </w:rPr>
      </w:pPr>
    </w:p>
    <w:p w14:paraId="415F7976" w14:textId="3204C310" w:rsidR="00E83279" w:rsidRPr="00E83279" w:rsidRDefault="005455EF" w:rsidP="005455EF">
      <w:pPr>
        <w:ind w:firstLineChars="0" w:firstLine="0"/>
        <w:jc w:val="center"/>
        <w:rPr>
          <w:rFonts w:ascii="黑体" w:eastAsia="黑体" w:hAnsi="宋体"/>
          <w:sz w:val="48"/>
          <w:szCs w:val="48"/>
        </w:rPr>
      </w:pPr>
      <w:r w:rsidRPr="005455EF">
        <w:rPr>
          <w:rFonts w:ascii="黑体" w:eastAsia="黑体" w:hAnsi="宋体" w:hint="eastAsia"/>
          <w:sz w:val="48"/>
          <w:szCs w:val="48"/>
        </w:rPr>
        <w:t>大数据任务编排工具</w:t>
      </w:r>
    </w:p>
    <w:p w14:paraId="06C369EE" w14:textId="77777777" w:rsidR="00F71E07" w:rsidRDefault="00F71E07" w:rsidP="00EE3254">
      <w:pPr>
        <w:ind w:firstLine="960"/>
        <w:rPr>
          <w:rFonts w:ascii="黑体" w:eastAsia="黑体"/>
          <w:sz w:val="48"/>
          <w:szCs w:val="48"/>
        </w:rPr>
      </w:pPr>
    </w:p>
    <w:p w14:paraId="11C37C92" w14:textId="77777777" w:rsidR="00F53F2B" w:rsidRDefault="00F53F2B" w:rsidP="00EE3254">
      <w:pPr>
        <w:ind w:firstLine="960"/>
        <w:rPr>
          <w:rFonts w:ascii="黑体" w:eastAsia="黑体"/>
          <w:sz w:val="48"/>
          <w:szCs w:val="48"/>
        </w:rPr>
      </w:pPr>
    </w:p>
    <w:p w14:paraId="138EADDB" w14:textId="77777777" w:rsidR="00F53F2B" w:rsidRDefault="00F53F2B" w:rsidP="00EE3254">
      <w:pPr>
        <w:ind w:firstLine="960"/>
        <w:rPr>
          <w:rFonts w:ascii="黑体" w:eastAsia="黑体"/>
          <w:sz w:val="48"/>
          <w:szCs w:val="48"/>
        </w:rPr>
      </w:pPr>
    </w:p>
    <w:p w14:paraId="63B0629A" w14:textId="77777777" w:rsidR="003B717D" w:rsidRDefault="003B717D" w:rsidP="00EE3254">
      <w:pPr>
        <w:ind w:firstLine="960"/>
        <w:rPr>
          <w:rFonts w:ascii="黑体" w:eastAsia="黑体"/>
          <w:sz w:val="48"/>
          <w:szCs w:val="48"/>
        </w:rPr>
      </w:pPr>
    </w:p>
    <w:p w14:paraId="00C3A90F" w14:textId="77777777" w:rsidR="003B717D" w:rsidRDefault="003B717D" w:rsidP="00EE3254">
      <w:pPr>
        <w:ind w:firstLine="960"/>
        <w:rPr>
          <w:rFonts w:ascii="黑体" w:eastAsia="黑体"/>
          <w:sz w:val="48"/>
          <w:szCs w:val="48"/>
        </w:rPr>
      </w:pPr>
    </w:p>
    <w:p w14:paraId="6D394245" w14:textId="77777777" w:rsidR="00A42A04" w:rsidRDefault="00A42A04" w:rsidP="00EE3254">
      <w:pPr>
        <w:ind w:firstLine="960"/>
        <w:rPr>
          <w:rFonts w:ascii="黑体" w:eastAsia="黑体"/>
          <w:sz w:val="48"/>
          <w:szCs w:val="48"/>
        </w:rPr>
      </w:pPr>
    </w:p>
    <w:p w14:paraId="48B03625" w14:textId="77777777" w:rsidR="00054CC9" w:rsidRDefault="00054CC9" w:rsidP="00EE3254">
      <w:pPr>
        <w:ind w:firstLine="960"/>
        <w:rPr>
          <w:rFonts w:ascii="黑体" w:eastAsia="黑体"/>
          <w:sz w:val="48"/>
          <w:szCs w:val="48"/>
        </w:rPr>
      </w:pPr>
    </w:p>
    <w:p w14:paraId="2B1A102B" w14:textId="77777777" w:rsidR="00A42A04" w:rsidRDefault="00A42A04" w:rsidP="00EE3254">
      <w:pPr>
        <w:ind w:firstLine="960"/>
        <w:rPr>
          <w:rFonts w:ascii="黑体" w:eastAsia="黑体"/>
          <w:sz w:val="48"/>
          <w:szCs w:val="48"/>
        </w:rPr>
      </w:pPr>
    </w:p>
    <w:p w14:paraId="53B46D99" w14:textId="2AA500F6" w:rsidR="004C5422" w:rsidRPr="000F4914" w:rsidRDefault="004C5422" w:rsidP="002D3823">
      <w:pPr>
        <w:ind w:firstLine="600"/>
        <w:jc w:val="center"/>
        <w:rPr>
          <w:rFonts w:ascii="宋体" w:hAnsi="宋体"/>
          <w:i/>
          <w:color w:val="0000FF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文档状态：</w:t>
      </w:r>
      <w:r w:rsidR="000646FA">
        <w:rPr>
          <w:rFonts w:ascii="宋体" w:hAnsi="宋体" w:hint="eastAsia"/>
          <w:i/>
          <w:color w:val="0000FF"/>
          <w:sz w:val="30"/>
          <w:szCs w:val="30"/>
        </w:rPr>
        <w:t>草</w:t>
      </w:r>
      <w:r w:rsidR="00AE5513">
        <w:rPr>
          <w:rFonts w:ascii="宋体" w:hAnsi="宋体" w:hint="eastAsia"/>
          <w:i/>
          <w:color w:val="0000FF"/>
          <w:sz w:val="30"/>
          <w:szCs w:val="30"/>
        </w:rPr>
        <w:t>稿</w:t>
      </w:r>
    </w:p>
    <w:p w14:paraId="4BDD6EE2" w14:textId="77777777" w:rsidR="004C5422" w:rsidRPr="001A604F" w:rsidRDefault="004C5422" w:rsidP="00EE3254">
      <w:pPr>
        <w:ind w:firstLine="600"/>
        <w:jc w:val="center"/>
        <w:rPr>
          <w:rFonts w:ascii="宋体" w:hAnsi="宋体"/>
          <w:sz w:val="36"/>
          <w:szCs w:val="36"/>
        </w:rPr>
        <w:sectPr w:rsidR="004C5422" w:rsidRPr="001A604F" w:rsidSect="005175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山东浪潮齐鲁软件产业股份有限公司</w:t>
      </w:r>
    </w:p>
    <w:tbl>
      <w:tblPr>
        <w:tblW w:w="8100" w:type="dxa"/>
        <w:tblInd w:w="28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440"/>
        <w:gridCol w:w="4500"/>
      </w:tblGrid>
      <w:tr w:rsidR="004C5422" w14:paraId="067ED293" w14:textId="77777777">
        <w:trPr>
          <w:cantSplit/>
        </w:trPr>
        <w:tc>
          <w:tcPr>
            <w:tcW w:w="8100" w:type="dxa"/>
            <w:gridSpan w:val="4"/>
            <w:shd w:val="pct12" w:color="auto" w:fill="auto"/>
          </w:tcPr>
          <w:p w14:paraId="08F3A7F3" w14:textId="77777777" w:rsidR="004C5422" w:rsidRDefault="004C5422" w:rsidP="00636734">
            <w:pPr>
              <w:pStyle w:val="ab"/>
              <w:ind w:firstLine="482"/>
              <w:jc w:val="center"/>
            </w:pPr>
            <w:r>
              <w:rPr>
                <w:rFonts w:hint="eastAsia"/>
              </w:rPr>
              <w:lastRenderedPageBreak/>
              <w:t>修订历史</w:t>
            </w:r>
          </w:p>
        </w:tc>
      </w:tr>
      <w:tr w:rsidR="004C5422" w14:paraId="7CABC86C" w14:textId="77777777">
        <w:trPr>
          <w:cantSplit/>
        </w:trPr>
        <w:tc>
          <w:tcPr>
            <w:tcW w:w="1080" w:type="dxa"/>
            <w:shd w:val="pct12" w:color="auto" w:fill="auto"/>
          </w:tcPr>
          <w:p w14:paraId="4A60F4D8" w14:textId="77777777" w:rsidR="004C5422" w:rsidRDefault="004C5422" w:rsidP="00E8654B">
            <w:pPr>
              <w:pStyle w:val="ab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80" w:type="dxa"/>
            <w:shd w:val="pct12" w:color="auto" w:fill="auto"/>
          </w:tcPr>
          <w:p w14:paraId="049DD917" w14:textId="77777777" w:rsidR="004C5422" w:rsidRDefault="004C5422" w:rsidP="00E8654B">
            <w:pPr>
              <w:pStyle w:val="ab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40" w:type="dxa"/>
            <w:shd w:val="pct12" w:color="auto" w:fill="auto"/>
          </w:tcPr>
          <w:p w14:paraId="369DF9EF" w14:textId="77777777" w:rsidR="004C5422" w:rsidRDefault="004C5422" w:rsidP="00E8654B">
            <w:pPr>
              <w:pStyle w:val="ab"/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500" w:type="dxa"/>
            <w:shd w:val="pct12" w:color="auto" w:fill="auto"/>
          </w:tcPr>
          <w:p w14:paraId="658A109A" w14:textId="77777777" w:rsidR="004C5422" w:rsidRDefault="004C5422" w:rsidP="00636734">
            <w:pPr>
              <w:pStyle w:val="ab"/>
              <w:ind w:firstLine="482"/>
              <w:jc w:val="center"/>
            </w:pPr>
            <w:r>
              <w:rPr>
                <w:rFonts w:hint="eastAsia"/>
              </w:rPr>
              <w:t>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要</w:t>
            </w:r>
          </w:p>
        </w:tc>
      </w:tr>
      <w:tr w:rsidR="004C5422" w14:paraId="181160CE" w14:textId="77777777" w:rsidTr="00DB64B6">
        <w:trPr>
          <w:cantSplit/>
        </w:trPr>
        <w:tc>
          <w:tcPr>
            <w:tcW w:w="1080" w:type="dxa"/>
            <w:tcBorders>
              <w:bottom w:val="nil"/>
            </w:tcBorders>
          </w:tcPr>
          <w:p w14:paraId="6534C753" w14:textId="0F57D3F2" w:rsidR="004C5422" w:rsidRDefault="004C5422" w:rsidP="00E8654B">
            <w:pPr>
              <w:pStyle w:val="aa"/>
              <w:ind w:firstLineChars="0" w:firstLine="0"/>
            </w:pPr>
            <w:r>
              <w:rPr>
                <w:rFonts w:hint="eastAsia"/>
              </w:rPr>
              <w:t>V1.0</w:t>
            </w:r>
          </w:p>
        </w:tc>
        <w:tc>
          <w:tcPr>
            <w:tcW w:w="1080" w:type="dxa"/>
            <w:tcBorders>
              <w:bottom w:val="nil"/>
            </w:tcBorders>
          </w:tcPr>
          <w:p w14:paraId="34CFB12A" w14:textId="23686BEE" w:rsidR="004C5422" w:rsidRDefault="004C5422" w:rsidP="00E8654B">
            <w:pPr>
              <w:pStyle w:val="aa"/>
              <w:ind w:firstLineChars="0" w:firstLine="0"/>
            </w:pPr>
          </w:p>
        </w:tc>
        <w:tc>
          <w:tcPr>
            <w:tcW w:w="1440" w:type="dxa"/>
            <w:tcBorders>
              <w:bottom w:val="nil"/>
            </w:tcBorders>
          </w:tcPr>
          <w:p w14:paraId="1ECC7552" w14:textId="00038DED" w:rsidR="004C5422" w:rsidRDefault="004C5422" w:rsidP="00E8654B">
            <w:pPr>
              <w:pStyle w:val="aa"/>
              <w:ind w:firstLineChars="0" w:firstLine="0"/>
            </w:pPr>
          </w:p>
        </w:tc>
        <w:tc>
          <w:tcPr>
            <w:tcW w:w="4500" w:type="dxa"/>
            <w:tcBorders>
              <w:bottom w:val="nil"/>
            </w:tcBorders>
          </w:tcPr>
          <w:p w14:paraId="24BD9532" w14:textId="23B8B4FA" w:rsidR="004C5422" w:rsidRDefault="004C5422" w:rsidP="00EE3254">
            <w:pPr>
              <w:pStyle w:val="aa"/>
              <w:ind w:firstLine="480"/>
            </w:pPr>
          </w:p>
        </w:tc>
      </w:tr>
      <w:tr w:rsidR="004C5422" w14:paraId="7D9A1FEE" w14:textId="77777777" w:rsidTr="00DB64B6">
        <w:trPr>
          <w:cantSplit/>
        </w:trPr>
        <w:tc>
          <w:tcPr>
            <w:tcW w:w="1080" w:type="dxa"/>
            <w:tcBorders>
              <w:top w:val="nil"/>
              <w:bottom w:val="nil"/>
            </w:tcBorders>
            <w:shd w:val="pct5" w:color="auto" w:fill="auto"/>
          </w:tcPr>
          <w:p w14:paraId="6DBB76CE" w14:textId="10E1492C" w:rsidR="004C5422" w:rsidRDefault="004C5422" w:rsidP="00016327">
            <w:pPr>
              <w:pStyle w:val="aa"/>
              <w:ind w:firstLineChars="0" w:firstLine="0"/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pct5" w:color="auto" w:fill="auto"/>
          </w:tcPr>
          <w:p w14:paraId="4BC9B0F9" w14:textId="2DC0E3F1" w:rsidR="004C5422" w:rsidRDefault="004C5422" w:rsidP="00016327">
            <w:pPr>
              <w:pStyle w:val="aa"/>
              <w:ind w:firstLineChars="0" w:firstLine="0"/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pct5" w:color="auto" w:fill="auto"/>
          </w:tcPr>
          <w:p w14:paraId="13972F47" w14:textId="71ACE318" w:rsidR="004C5422" w:rsidRDefault="004C5422" w:rsidP="00016327">
            <w:pPr>
              <w:pStyle w:val="aa"/>
              <w:ind w:firstLineChars="0" w:firstLine="0"/>
            </w:pPr>
          </w:p>
        </w:tc>
        <w:tc>
          <w:tcPr>
            <w:tcW w:w="4500" w:type="dxa"/>
            <w:tcBorders>
              <w:top w:val="nil"/>
              <w:bottom w:val="nil"/>
            </w:tcBorders>
            <w:shd w:val="pct5" w:color="auto" w:fill="auto"/>
          </w:tcPr>
          <w:p w14:paraId="29FD8312" w14:textId="1090F2A1" w:rsidR="00016327" w:rsidRDefault="00016327" w:rsidP="00CA3D76">
            <w:pPr>
              <w:pStyle w:val="aa"/>
              <w:ind w:left="1200" w:firstLineChars="0" w:firstLine="0"/>
            </w:pPr>
          </w:p>
        </w:tc>
      </w:tr>
      <w:tr w:rsidR="004C5422" w14:paraId="0197EC1D" w14:textId="77777777" w:rsidTr="00607F40">
        <w:trPr>
          <w:cantSplit/>
          <w:trHeight w:val="80"/>
        </w:trPr>
        <w:tc>
          <w:tcPr>
            <w:tcW w:w="1080" w:type="dxa"/>
            <w:tcBorders>
              <w:top w:val="nil"/>
            </w:tcBorders>
          </w:tcPr>
          <w:p w14:paraId="1CC7D7DD" w14:textId="77777777" w:rsidR="004C5422" w:rsidRDefault="004C5422" w:rsidP="00EE3254">
            <w:pPr>
              <w:pStyle w:val="aa"/>
              <w:ind w:firstLine="480"/>
            </w:pPr>
          </w:p>
        </w:tc>
        <w:tc>
          <w:tcPr>
            <w:tcW w:w="1080" w:type="dxa"/>
            <w:tcBorders>
              <w:top w:val="nil"/>
            </w:tcBorders>
          </w:tcPr>
          <w:p w14:paraId="39B0EA10" w14:textId="77777777" w:rsidR="004C5422" w:rsidRDefault="004C5422" w:rsidP="00EE3254">
            <w:pPr>
              <w:pStyle w:val="aa"/>
              <w:ind w:firstLine="480"/>
            </w:pPr>
          </w:p>
        </w:tc>
        <w:tc>
          <w:tcPr>
            <w:tcW w:w="1440" w:type="dxa"/>
            <w:tcBorders>
              <w:top w:val="nil"/>
            </w:tcBorders>
          </w:tcPr>
          <w:p w14:paraId="53104B2B" w14:textId="77777777" w:rsidR="004C5422" w:rsidRDefault="004C5422" w:rsidP="00EE3254">
            <w:pPr>
              <w:pStyle w:val="aa"/>
              <w:ind w:firstLine="480"/>
            </w:pPr>
          </w:p>
        </w:tc>
        <w:tc>
          <w:tcPr>
            <w:tcW w:w="4500" w:type="dxa"/>
            <w:tcBorders>
              <w:top w:val="nil"/>
            </w:tcBorders>
          </w:tcPr>
          <w:p w14:paraId="332084EB" w14:textId="77777777" w:rsidR="004C5422" w:rsidRDefault="004C5422" w:rsidP="00EE3254">
            <w:pPr>
              <w:pStyle w:val="aa"/>
              <w:ind w:firstLine="480"/>
            </w:pPr>
          </w:p>
        </w:tc>
      </w:tr>
    </w:tbl>
    <w:p w14:paraId="3C49C59D" w14:textId="77777777" w:rsidR="00B76697" w:rsidRDefault="004C5422" w:rsidP="00EE3254">
      <w:pPr>
        <w:spacing w:line="440" w:lineRule="exact"/>
        <w:ind w:firstLine="720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/>
          <w:sz w:val="36"/>
          <w:szCs w:val="36"/>
        </w:rPr>
        <w:br w:type="page"/>
      </w:r>
      <w:r w:rsidR="00B76697">
        <w:rPr>
          <w:rFonts w:ascii="黑体" w:eastAsia="黑体" w:hAnsi="宋体" w:hint="eastAsia"/>
          <w:sz w:val="36"/>
          <w:szCs w:val="36"/>
        </w:rPr>
        <w:lastRenderedPageBreak/>
        <w:t>摘    要</w:t>
      </w:r>
    </w:p>
    <w:p w14:paraId="752EF0E6" w14:textId="77777777" w:rsidR="00B76697" w:rsidRDefault="0068432E" w:rsidP="00C3182E">
      <w:pPr>
        <w:spacing w:line="440" w:lineRule="exact"/>
        <w:ind w:firstLine="480"/>
        <w:rPr>
          <w:rFonts w:ascii="宋体" w:hAnsi="宋体"/>
        </w:rPr>
      </w:pPr>
      <w:r w:rsidRPr="0068432E">
        <w:rPr>
          <w:rFonts w:ascii="宋体" w:hAnsi="宋体" w:hint="eastAsia"/>
        </w:rPr>
        <w:t>摘要内容</w:t>
      </w:r>
    </w:p>
    <w:p w14:paraId="24DC9D32" w14:textId="77777777" w:rsidR="00074C98" w:rsidRDefault="00074C98" w:rsidP="00C3182E">
      <w:pPr>
        <w:spacing w:line="440" w:lineRule="exact"/>
        <w:ind w:firstLine="480"/>
        <w:rPr>
          <w:rFonts w:ascii="宋体" w:hAnsi="宋体"/>
        </w:rPr>
      </w:pPr>
    </w:p>
    <w:p w14:paraId="3E874189" w14:textId="77777777" w:rsidR="00074C98" w:rsidRDefault="00074C98" w:rsidP="00C3182E">
      <w:pPr>
        <w:spacing w:line="440" w:lineRule="exact"/>
        <w:ind w:firstLine="480"/>
        <w:rPr>
          <w:rFonts w:ascii="宋体" w:hAnsi="宋体"/>
        </w:rPr>
      </w:pPr>
    </w:p>
    <w:p w14:paraId="65E9EB5A" w14:textId="77777777" w:rsidR="00074C98" w:rsidRPr="0068432E" w:rsidRDefault="00074C98" w:rsidP="00C3182E">
      <w:pPr>
        <w:spacing w:line="440" w:lineRule="exact"/>
        <w:ind w:firstLine="480"/>
        <w:rPr>
          <w:rFonts w:ascii="宋体" w:hAnsi="宋体"/>
        </w:rPr>
        <w:sectPr w:rsidR="00074C98" w:rsidRPr="0068432E" w:rsidSect="00807F17">
          <w:headerReference w:type="default" r:id="rId14"/>
          <w:footerReference w:type="even" r:id="rId15"/>
          <w:footerReference w:type="default" r:id="rId16"/>
          <w:pgSz w:w="11906" w:h="16838" w:code="9"/>
          <w:pgMar w:top="1440" w:right="1797" w:bottom="1440" w:left="1797" w:header="851" w:footer="992" w:gutter="0"/>
          <w:pgNumType w:start="0"/>
          <w:cols w:space="425"/>
          <w:docGrid w:type="lines" w:linePitch="312"/>
        </w:sectPr>
      </w:pPr>
      <w:r>
        <w:rPr>
          <w:rFonts w:ascii="宋体" w:hAnsi="宋体" w:hint="eastAsia"/>
        </w:rPr>
        <w:t>关键字：</w:t>
      </w:r>
    </w:p>
    <w:sdt>
      <w:sdtPr>
        <w:rPr>
          <w:rFonts w:ascii="Times New Roman" w:hAnsi="Times New Roman"/>
          <w:color w:val="auto"/>
          <w:kern w:val="2"/>
          <w:sz w:val="24"/>
          <w:szCs w:val="24"/>
          <w:lang w:val="zh-CN"/>
        </w:rPr>
        <w:id w:val="-79288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07148" w14:textId="1014022D" w:rsidR="00EA4707" w:rsidRPr="00EA4707" w:rsidRDefault="00EA4707" w:rsidP="00EA4707">
          <w:pPr>
            <w:pStyle w:val="TOC"/>
            <w:jc w:val="center"/>
            <w:rPr>
              <w:color w:val="000000" w:themeColor="text1"/>
            </w:rPr>
          </w:pPr>
          <w:r w:rsidRPr="00EA4707">
            <w:rPr>
              <w:color w:val="000000" w:themeColor="text1"/>
              <w:lang w:val="zh-CN"/>
            </w:rPr>
            <w:t>目录</w:t>
          </w:r>
        </w:p>
        <w:p w14:paraId="0FFC88A0" w14:textId="77777777" w:rsidR="00DA0F14" w:rsidRDefault="00EA4707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8952" w:history="1">
            <w:r w:rsidR="00DA0F14" w:rsidRPr="008051E5">
              <w:rPr>
                <w:rStyle w:val="a7"/>
              </w:rPr>
              <w:t>1</w:t>
            </w:r>
            <w:r w:rsidR="00DA0F14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</w:rPr>
              <w:t>背景</w:t>
            </w:r>
            <w:r w:rsidR="00DA0F14">
              <w:rPr>
                <w:webHidden/>
              </w:rPr>
              <w:tab/>
            </w:r>
            <w:r w:rsidR="00DA0F14">
              <w:rPr>
                <w:webHidden/>
              </w:rPr>
              <w:fldChar w:fldCharType="begin"/>
            </w:r>
            <w:r w:rsidR="00DA0F14">
              <w:rPr>
                <w:webHidden/>
              </w:rPr>
              <w:instrText xml:space="preserve"> PAGEREF _Toc451188952 \h </w:instrText>
            </w:r>
            <w:r w:rsidR="00DA0F14">
              <w:rPr>
                <w:webHidden/>
              </w:rPr>
            </w:r>
            <w:r w:rsidR="00DA0F14">
              <w:rPr>
                <w:webHidden/>
              </w:rPr>
              <w:fldChar w:fldCharType="separate"/>
            </w:r>
            <w:r w:rsidR="00DA0F14">
              <w:rPr>
                <w:webHidden/>
              </w:rPr>
              <w:t>1</w:t>
            </w:r>
            <w:r w:rsidR="00DA0F14">
              <w:rPr>
                <w:webHidden/>
              </w:rPr>
              <w:fldChar w:fldCharType="end"/>
            </w:r>
          </w:hyperlink>
        </w:p>
        <w:p w14:paraId="6612130D" w14:textId="77777777" w:rsidR="00DA0F14" w:rsidRDefault="00296210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51188953" w:history="1">
            <w:r w:rsidR="00DA0F14" w:rsidRPr="008051E5">
              <w:rPr>
                <w:rStyle w:val="a7"/>
              </w:rPr>
              <w:t>2</w:t>
            </w:r>
            <w:r w:rsidR="00DA0F14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</w:rPr>
              <w:t>用户需求</w:t>
            </w:r>
            <w:r w:rsidR="00DA0F14">
              <w:rPr>
                <w:webHidden/>
              </w:rPr>
              <w:tab/>
            </w:r>
            <w:r w:rsidR="00DA0F14">
              <w:rPr>
                <w:webHidden/>
              </w:rPr>
              <w:fldChar w:fldCharType="begin"/>
            </w:r>
            <w:r w:rsidR="00DA0F14">
              <w:rPr>
                <w:webHidden/>
              </w:rPr>
              <w:instrText xml:space="preserve"> PAGEREF _Toc451188953 \h </w:instrText>
            </w:r>
            <w:r w:rsidR="00DA0F14">
              <w:rPr>
                <w:webHidden/>
              </w:rPr>
            </w:r>
            <w:r w:rsidR="00DA0F14">
              <w:rPr>
                <w:webHidden/>
              </w:rPr>
              <w:fldChar w:fldCharType="separate"/>
            </w:r>
            <w:r w:rsidR="00DA0F14">
              <w:rPr>
                <w:webHidden/>
              </w:rPr>
              <w:t>2</w:t>
            </w:r>
            <w:r w:rsidR="00DA0F14">
              <w:rPr>
                <w:webHidden/>
              </w:rPr>
              <w:fldChar w:fldCharType="end"/>
            </w:r>
          </w:hyperlink>
        </w:p>
        <w:p w14:paraId="5E71CB03" w14:textId="77777777" w:rsidR="00DA0F14" w:rsidRDefault="00296210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51188954" w:history="1">
            <w:r w:rsidR="00DA0F14" w:rsidRPr="008051E5">
              <w:rPr>
                <w:rStyle w:val="a7"/>
              </w:rPr>
              <w:t>3</w:t>
            </w:r>
            <w:r w:rsidR="00DA0F14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</w:rPr>
              <w:t>功能需求分析</w:t>
            </w:r>
            <w:r w:rsidR="00DA0F14">
              <w:rPr>
                <w:webHidden/>
              </w:rPr>
              <w:tab/>
            </w:r>
            <w:r w:rsidR="00DA0F14">
              <w:rPr>
                <w:webHidden/>
              </w:rPr>
              <w:fldChar w:fldCharType="begin"/>
            </w:r>
            <w:r w:rsidR="00DA0F14">
              <w:rPr>
                <w:webHidden/>
              </w:rPr>
              <w:instrText xml:space="preserve"> PAGEREF _Toc451188954 \h </w:instrText>
            </w:r>
            <w:r w:rsidR="00DA0F14">
              <w:rPr>
                <w:webHidden/>
              </w:rPr>
            </w:r>
            <w:r w:rsidR="00DA0F14">
              <w:rPr>
                <w:webHidden/>
              </w:rPr>
              <w:fldChar w:fldCharType="separate"/>
            </w:r>
            <w:r w:rsidR="00DA0F14">
              <w:rPr>
                <w:webHidden/>
              </w:rPr>
              <w:t>3</w:t>
            </w:r>
            <w:r w:rsidR="00DA0F14">
              <w:rPr>
                <w:webHidden/>
              </w:rPr>
              <w:fldChar w:fldCharType="end"/>
            </w:r>
          </w:hyperlink>
        </w:p>
        <w:p w14:paraId="4E862481" w14:textId="77777777" w:rsidR="00DA0F14" w:rsidRDefault="00296210">
          <w:pPr>
            <w:pStyle w:val="2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51188955" w:history="1">
            <w:r w:rsidR="00DA0F14" w:rsidRPr="008051E5">
              <w:rPr>
                <w:rStyle w:val="a7"/>
                <w:noProof/>
              </w:rPr>
              <w:t>3.1</w:t>
            </w:r>
            <w:r w:rsidR="00DA0F1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  <w:noProof/>
              </w:rPr>
              <w:t>现有技术</w:t>
            </w:r>
            <w:r w:rsidR="00DA0F14">
              <w:rPr>
                <w:noProof/>
                <w:webHidden/>
              </w:rPr>
              <w:tab/>
            </w:r>
            <w:r w:rsidR="00DA0F14">
              <w:rPr>
                <w:noProof/>
                <w:webHidden/>
              </w:rPr>
              <w:fldChar w:fldCharType="begin"/>
            </w:r>
            <w:r w:rsidR="00DA0F14">
              <w:rPr>
                <w:noProof/>
                <w:webHidden/>
              </w:rPr>
              <w:instrText xml:space="preserve"> PAGEREF _Toc451188955 \h </w:instrText>
            </w:r>
            <w:r w:rsidR="00DA0F14">
              <w:rPr>
                <w:noProof/>
                <w:webHidden/>
              </w:rPr>
            </w:r>
            <w:r w:rsidR="00DA0F14">
              <w:rPr>
                <w:noProof/>
                <w:webHidden/>
              </w:rPr>
              <w:fldChar w:fldCharType="separate"/>
            </w:r>
            <w:r w:rsidR="00DA0F14">
              <w:rPr>
                <w:noProof/>
                <w:webHidden/>
              </w:rPr>
              <w:t>3</w:t>
            </w:r>
            <w:r w:rsidR="00DA0F14">
              <w:rPr>
                <w:noProof/>
                <w:webHidden/>
              </w:rPr>
              <w:fldChar w:fldCharType="end"/>
            </w:r>
          </w:hyperlink>
        </w:p>
        <w:p w14:paraId="0B3350B8" w14:textId="77777777" w:rsidR="00DA0F14" w:rsidRDefault="00296210">
          <w:pPr>
            <w:pStyle w:val="2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51188956" w:history="1">
            <w:r w:rsidR="00DA0F14" w:rsidRPr="008051E5">
              <w:rPr>
                <w:rStyle w:val="a7"/>
                <w:noProof/>
              </w:rPr>
              <w:t>3.2</w:t>
            </w:r>
            <w:r w:rsidR="00DA0F1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  <w:noProof/>
              </w:rPr>
              <w:t>功能实现</w:t>
            </w:r>
            <w:r w:rsidR="00DA0F14">
              <w:rPr>
                <w:noProof/>
                <w:webHidden/>
              </w:rPr>
              <w:tab/>
            </w:r>
            <w:r w:rsidR="00DA0F14">
              <w:rPr>
                <w:noProof/>
                <w:webHidden/>
              </w:rPr>
              <w:fldChar w:fldCharType="begin"/>
            </w:r>
            <w:r w:rsidR="00DA0F14">
              <w:rPr>
                <w:noProof/>
                <w:webHidden/>
              </w:rPr>
              <w:instrText xml:space="preserve"> PAGEREF _Toc451188956 \h </w:instrText>
            </w:r>
            <w:r w:rsidR="00DA0F14">
              <w:rPr>
                <w:noProof/>
                <w:webHidden/>
              </w:rPr>
            </w:r>
            <w:r w:rsidR="00DA0F14">
              <w:rPr>
                <w:noProof/>
                <w:webHidden/>
              </w:rPr>
              <w:fldChar w:fldCharType="separate"/>
            </w:r>
            <w:r w:rsidR="00DA0F14">
              <w:rPr>
                <w:noProof/>
                <w:webHidden/>
              </w:rPr>
              <w:t>4</w:t>
            </w:r>
            <w:r w:rsidR="00DA0F14">
              <w:rPr>
                <w:noProof/>
                <w:webHidden/>
              </w:rPr>
              <w:fldChar w:fldCharType="end"/>
            </w:r>
          </w:hyperlink>
        </w:p>
        <w:p w14:paraId="4AAC4CE1" w14:textId="77777777" w:rsidR="00DA0F14" w:rsidRDefault="00296210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51188957" w:history="1">
            <w:r w:rsidR="00DA0F14" w:rsidRPr="008051E5">
              <w:rPr>
                <w:rStyle w:val="a7"/>
              </w:rPr>
              <w:t>4</w:t>
            </w:r>
            <w:r w:rsidR="00DA0F14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</w:rPr>
              <w:t>工作安排</w:t>
            </w:r>
            <w:r w:rsidR="00DA0F14">
              <w:rPr>
                <w:webHidden/>
              </w:rPr>
              <w:tab/>
            </w:r>
            <w:r w:rsidR="00DA0F14">
              <w:rPr>
                <w:webHidden/>
              </w:rPr>
              <w:fldChar w:fldCharType="begin"/>
            </w:r>
            <w:r w:rsidR="00DA0F14">
              <w:rPr>
                <w:webHidden/>
              </w:rPr>
              <w:instrText xml:space="preserve"> PAGEREF _Toc451188957 \h </w:instrText>
            </w:r>
            <w:r w:rsidR="00DA0F14">
              <w:rPr>
                <w:webHidden/>
              </w:rPr>
            </w:r>
            <w:r w:rsidR="00DA0F14">
              <w:rPr>
                <w:webHidden/>
              </w:rPr>
              <w:fldChar w:fldCharType="separate"/>
            </w:r>
            <w:r w:rsidR="00DA0F14">
              <w:rPr>
                <w:webHidden/>
              </w:rPr>
              <w:t>6</w:t>
            </w:r>
            <w:r w:rsidR="00DA0F14">
              <w:rPr>
                <w:webHidden/>
              </w:rPr>
              <w:fldChar w:fldCharType="end"/>
            </w:r>
          </w:hyperlink>
        </w:p>
        <w:p w14:paraId="4F0E29C1" w14:textId="77777777" w:rsidR="00DA0F14" w:rsidRDefault="00296210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51188958" w:history="1">
            <w:r w:rsidR="00DA0F14" w:rsidRPr="008051E5">
              <w:rPr>
                <w:rStyle w:val="a7"/>
              </w:rPr>
              <w:t>5</w:t>
            </w:r>
            <w:r w:rsidR="00DA0F14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</w:rPr>
              <w:t>功能列表</w:t>
            </w:r>
            <w:r w:rsidR="00DA0F14">
              <w:rPr>
                <w:webHidden/>
              </w:rPr>
              <w:tab/>
            </w:r>
            <w:r w:rsidR="00DA0F14">
              <w:rPr>
                <w:webHidden/>
              </w:rPr>
              <w:fldChar w:fldCharType="begin"/>
            </w:r>
            <w:r w:rsidR="00DA0F14">
              <w:rPr>
                <w:webHidden/>
              </w:rPr>
              <w:instrText xml:space="preserve"> PAGEREF _Toc451188958 \h </w:instrText>
            </w:r>
            <w:r w:rsidR="00DA0F14">
              <w:rPr>
                <w:webHidden/>
              </w:rPr>
            </w:r>
            <w:r w:rsidR="00DA0F14">
              <w:rPr>
                <w:webHidden/>
              </w:rPr>
              <w:fldChar w:fldCharType="separate"/>
            </w:r>
            <w:r w:rsidR="00DA0F14">
              <w:rPr>
                <w:webHidden/>
              </w:rPr>
              <w:t>7</w:t>
            </w:r>
            <w:r w:rsidR="00DA0F14">
              <w:rPr>
                <w:webHidden/>
              </w:rPr>
              <w:fldChar w:fldCharType="end"/>
            </w:r>
          </w:hyperlink>
        </w:p>
        <w:p w14:paraId="6D64BF08" w14:textId="77777777" w:rsidR="00DA0F14" w:rsidRDefault="00296210">
          <w:pPr>
            <w:pStyle w:val="10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51188959" w:history="1">
            <w:r w:rsidR="00DA0F14" w:rsidRPr="008051E5">
              <w:rPr>
                <w:rStyle w:val="a7"/>
              </w:rPr>
              <w:t>6</w:t>
            </w:r>
            <w:r w:rsidR="00DA0F14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DA0F14" w:rsidRPr="008051E5">
              <w:rPr>
                <w:rStyle w:val="a7"/>
                <w:rFonts w:hint="eastAsia"/>
              </w:rPr>
              <w:t>非功能需求分析</w:t>
            </w:r>
            <w:r w:rsidR="00DA0F14">
              <w:rPr>
                <w:webHidden/>
              </w:rPr>
              <w:tab/>
            </w:r>
            <w:r w:rsidR="00DA0F14">
              <w:rPr>
                <w:webHidden/>
              </w:rPr>
              <w:fldChar w:fldCharType="begin"/>
            </w:r>
            <w:r w:rsidR="00DA0F14">
              <w:rPr>
                <w:webHidden/>
              </w:rPr>
              <w:instrText xml:space="preserve"> PAGEREF _Toc451188959 \h </w:instrText>
            </w:r>
            <w:r w:rsidR="00DA0F14">
              <w:rPr>
                <w:webHidden/>
              </w:rPr>
            </w:r>
            <w:r w:rsidR="00DA0F14">
              <w:rPr>
                <w:webHidden/>
              </w:rPr>
              <w:fldChar w:fldCharType="separate"/>
            </w:r>
            <w:r w:rsidR="00DA0F14">
              <w:rPr>
                <w:webHidden/>
              </w:rPr>
              <w:t>8</w:t>
            </w:r>
            <w:r w:rsidR="00DA0F14">
              <w:rPr>
                <w:webHidden/>
              </w:rPr>
              <w:fldChar w:fldCharType="end"/>
            </w:r>
          </w:hyperlink>
        </w:p>
        <w:p w14:paraId="1C46AE4D" w14:textId="2AC2D938" w:rsidR="00EA4707" w:rsidRDefault="00EA4707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EF48BF9" w14:textId="212F13D6" w:rsidR="00511CD0" w:rsidRDefault="00511CD0" w:rsidP="00735D26">
      <w:pPr>
        <w:ind w:firstLine="480"/>
      </w:pPr>
    </w:p>
    <w:p w14:paraId="20EEB44F" w14:textId="77777777" w:rsidR="00511CD0" w:rsidRPr="00B15BCE" w:rsidRDefault="00511CD0" w:rsidP="00EE3254">
      <w:pPr>
        <w:ind w:firstLine="720"/>
        <w:jc w:val="center"/>
        <w:rPr>
          <w:rFonts w:ascii="黑体" w:eastAsia="黑体" w:hAnsi="宋体"/>
          <w:sz w:val="36"/>
          <w:szCs w:val="36"/>
        </w:rPr>
      </w:pPr>
    </w:p>
    <w:p w14:paraId="693A5375" w14:textId="77777777" w:rsidR="009819C0" w:rsidRDefault="009819C0" w:rsidP="00B507E2">
      <w:pPr>
        <w:pStyle w:val="3"/>
        <w:sectPr w:rsidR="009819C0" w:rsidSect="00B7669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DA09088" w14:textId="6D461A84" w:rsidR="008C1B3F" w:rsidRPr="00184748" w:rsidRDefault="00AB3D7A" w:rsidP="00AB3D7A">
      <w:pPr>
        <w:ind w:firstLineChars="0" w:firstLine="0"/>
        <w:jc w:val="center"/>
        <w:rPr>
          <w:rFonts w:ascii="黑体" w:eastAsia="黑体" w:hAnsi="宋体"/>
          <w:sz w:val="48"/>
          <w:szCs w:val="48"/>
        </w:rPr>
      </w:pPr>
      <w:r w:rsidRPr="005455EF">
        <w:rPr>
          <w:rFonts w:ascii="黑体" w:eastAsia="黑体" w:hAnsi="宋体" w:hint="eastAsia"/>
          <w:sz w:val="48"/>
          <w:szCs w:val="48"/>
        </w:rPr>
        <w:lastRenderedPageBreak/>
        <w:t>大数据任务编排工具</w:t>
      </w:r>
      <w:r w:rsidR="00494690">
        <w:rPr>
          <w:rFonts w:ascii="黑体" w:eastAsia="黑体" w:hAnsi="宋体" w:hint="eastAsia"/>
          <w:sz w:val="48"/>
          <w:szCs w:val="48"/>
        </w:rPr>
        <w:t>需求分析</w:t>
      </w:r>
    </w:p>
    <w:p w14:paraId="3198664D" w14:textId="5A574761" w:rsidR="00EF105B" w:rsidRDefault="00EF105B" w:rsidP="00EF105B">
      <w:pPr>
        <w:pStyle w:val="1"/>
      </w:pPr>
      <w:bookmarkStart w:id="0" w:name="_Toc450759804"/>
      <w:bookmarkStart w:id="1" w:name="_Toc451188952"/>
      <w:r>
        <w:rPr>
          <w:rFonts w:hint="eastAsia"/>
        </w:rPr>
        <w:t>背景</w:t>
      </w:r>
      <w:bookmarkEnd w:id="0"/>
      <w:bookmarkEnd w:id="1"/>
    </w:p>
    <w:p w14:paraId="46C18715" w14:textId="54C53419" w:rsidR="00607F40" w:rsidRDefault="00607F40" w:rsidP="00607F40">
      <w:pPr>
        <w:ind w:firstLine="480"/>
      </w:pPr>
      <w:r>
        <w:rPr>
          <w:rFonts w:hint="eastAsia"/>
        </w:rPr>
        <w:t>随着大数据与</w:t>
      </w:r>
      <w:r>
        <w:t>云计算的发展。大数据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越来</w:t>
      </w:r>
      <w:r>
        <w:t>越广泛，</w:t>
      </w:r>
      <w:r>
        <w:rPr>
          <w:rFonts w:hint="eastAsia"/>
        </w:rPr>
        <w:t>各个</w:t>
      </w:r>
      <w:r>
        <w:t>领域</w:t>
      </w:r>
      <w:r>
        <w:rPr>
          <w:rFonts w:hint="eastAsia"/>
        </w:rPr>
        <w:t>利用</w:t>
      </w:r>
      <w:r>
        <w:t>大数据技术</w:t>
      </w:r>
      <w:r w:rsidR="00517058">
        <w:rPr>
          <w:rFonts w:hint="eastAsia"/>
        </w:rPr>
        <w:t>进行</w:t>
      </w:r>
      <w:r w:rsidR="00517058">
        <w:t>需求分析，发展</w:t>
      </w:r>
      <w:r w:rsidR="00517058">
        <w:rPr>
          <w:rFonts w:hint="eastAsia"/>
        </w:rPr>
        <w:t>规划</w:t>
      </w:r>
      <w:r w:rsidR="00517058">
        <w:t>以及规避风险</w:t>
      </w:r>
      <w:r w:rsidR="00517058">
        <w:rPr>
          <w:rFonts w:hint="eastAsia"/>
        </w:rPr>
        <w:t>等，各</w:t>
      </w:r>
      <w:r w:rsidR="00517058">
        <w:t>公司也迅速推出了自己的大数据</w:t>
      </w:r>
      <w:r w:rsidR="00517058">
        <w:rPr>
          <w:rFonts w:hint="eastAsia"/>
        </w:rPr>
        <w:t>产品</w:t>
      </w:r>
      <w:r w:rsidR="00517058">
        <w:t>，如</w:t>
      </w:r>
      <w:r w:rsidR="00E823F1">
        <w:rPr>
          <w:rFonts w:hint="eastAsia"/>
        </w:rPr>
        <w:t>HP</w:t>
      </w:r>
      <w:r w:rsidR="00E823F1">
        <w:t>的</w:t>
      </w:r>
      <w:r w:rsidR="00E823F1">
        <w:t>Vertica</w:t>
      </w:r>
      <w:r w:rsidR="00E823F1">
        <w:rPr>
          <w:rFonts w:hint="eastAsia"/>
        </w:rPr>
        <w:t>，</w:t>
      </w:r>
      <w:r w:rsidR="00E823F1">
        <w:t>Teradata</w:t>
      </w:r>
      <w:r w:rsidR="00E823F1">
        <w:rPr>
          <w:rFonts w:hint="eastAsia"/>
        </w:rPr>
        <w:t>的</w:t>
      </w:r>
      <w:r w:rsidR="00E823F1">
        <w:t>Teradata Aster</w:t>
      </w:r>
      <w:r w:rsidR="00E823F1">
        <w:rPr>
          <w:rFonts w:hint="eastAsia"/>
        </w:rPr>
        <w:t>，</w:t>
      </w:r>
      <w:r w:rsidR="00E823F1">
        <w:t>谷歌的</w:t>
      </w:r>
      <w:r w:rsidR="00E823F1">
        <w:t>BigQuery</w:t>
      </w:r>
      <w:r w:rsidR="00E823F1">
        <w:rPr>
          <w:rFonts w:hint="eastAsia"/>
        </w:rPr>
        <w:t>，</w:t>
      </w:r>
      <w:r w:rsidR="00E823F1">
        <w:t>浪潮</w:t>
      </w:r>
      <w:r w:rsidR="004A59CB">
        <w:rPr>
          <w:rFonts w:hint="eastAsia"/>
        </w:rPr>
        <w:t>的</w:t>
      </w:r>
      <w:r w:rsidR="00E823F1">
        <w:t>IDAP</w:t>
      </w:r>
      <w:r w:rsidR="00E823F1">
        <w:rPr>
          <w:rFonts w:hint="eastAsia"/>
        </w:rPr>
        <w:t>等</w:t>
      </w:r>
      <w:r w:rsidR="00E823F1">
        <w:t>。</w:t>
      </w:r>
      <w:r w:rsidR="00E823F1">
        <w:rPr>
          <w:rFonts w:hint="eastAsia"/>
        </w:rPr>
        <w:t>在大数据</w:t>
      </w:r>
      <w:r w:rsidR="00E823F1">
        <w:t>快速</w:t>
      </w:r>
      <w:r w:rsidR="00E823F1">
        <w:rPr>
          <w:rFonts w:hint="eastAsia"/>
        </w:rPr>
        <w:t>发展</w:t>
      </w:r>
      <w:r w:rsidR="00FD55F3">
        <w:rPr>
          <w:rFonts w:hint="eastAsia"/>
        </w:rPr>
        <w:t>与</w:t>
      </w:r>
      <w:r w:rsidR="00FD55F3">
        <w:t>组件</w:t>
      </w:r>
      <w:r w:rsidR="00FD55F3">
        <w:rPr>
          <w:rFonts w:hint="eastAsia"/>
        </w:rPr>
        <w:t>化</w:t>
      </w:r>
      <w:r w:rsidR="004F474C">
        <w:rPr>
          <w:rFonts w:hint="eastAsia"/>
        </w:rPr>
        <w:t>的</w:t>
      </w:r>
      <w:r w:rsidR="00FD55F3">
        <w:t>潮流下，</w:t>
      </w:r>
      <w:r w:rsidR="00FD55F3">
        <w:rPr>
          <w:rFonts w:hint="eastAsia"/>
        </w:rPr>
        <w:t>由于</w:t>
      </w:r>
      <w:r w:rsidR="00FD55F3">
        <w:t>大数据开发的</w:t>
      </w:r>
      <w:r w:rsidR="004A59CB">
        <w:rPr>
          <w:rFonts w:hint="eastAsia"/>
        </w:rPr>
        <w:t>复杂性与多样性</w:t>
      </w:r>
      <w:r w:rsidR="004A59CB">
        <w:t>，</w:t>
      </w:r>
      <w:r w:rsidR="004A59CB">
        <w:rPr>
          <w:rFonts w:hint="eastAsia"/>
        </w:rPr>
        <w:t>开发</w:t>
      </w:r>
      <w:r w:rsidR="004A59CB">
        <w:t>过程中</w:t>
      </w:r>
      <w:r w:rsidR="00FD55F3">
        <w:t>任务编排成了</w:t>
      </w:r>
      <w:r w:rsidR="00FD55F3">
        <w:rPr>
          <w:rFonts w:hint="eastAsia"/>
        </w:rPr>
        <w:t>其</w:t>
      </w:r>
      <w:r w:rsidR="00FD55F3">
        <w:t>面临的一大挑战。</w:t>
      </w:r>
    </w:p>
    <w:p w14:paraId="6A0CAD48" w14:textId="76406D7F" w:rsidR="00FD55F3" w:rsidRDefault="00FD55F3" w:rsidP="00FD55F3">
      <w:pPr>
        <w:ind w:firstLineChars="0" w:firstLine="0"/>
      </w:pPr>
      <w:r>
        <w:tab/>
      </w:r>
      <w:r>
        <w:rPr>
          <w:rFonts w:hint="eastAsia"/>
        </w:rPr>
        <w:t>为了</w:t>
      </w:r>
      <w:r>
        <w:t>提高开发效率与</w:t>
      </w:r>
      <w:r>
        <w:rPr>
          <w:rFonts w:hint="eastAsia"/>
        </w:rPr>
        <w:t>代码</w:t>
      </w:r>
      <w:r>
        <w:t>的复用性，</w:t>
      </w:r>
      <w:r>
        <w:rPr>
          <w:rFonts w:hint="eastAsia"/>
        </w:rPr>
        <w:t>提出</w:t>
      </w:r>
      <w:r>
        <w:t>了组件化</w:t>
      </w:r>
      <w:r>
        <w:rPr>
          <w:rFonts w:hint="eastAsia"/>
        </w:rPr>
        <w:t>得</w:t>
      </w:r>
      <w:r>
        <w:t>概念，</w:t>
      </w:r>
      <w:r>
        <w:rPr>
          <w:rFonts w:hint="eastAsia"/>
        </w:rPr>
        <w:t>组件化的</w:t>
      </w:r>
      <w:r>
        <w:t>出现解决了</w:t>
      </w:r>
      <w:r>
        <w:rPr>
          <w:rFonts w:hint="eastAsia"/>
        </w:rPr>
        <w:t>代码</w:t>
      </w:r>
      <w:r>
        <w:t>复用性</w:t>
      </w:r>
      <w:r>
        <w:rPr>
          <w:rFonts w:hint="eastAsia"/>
        </w:rPr>
        <w:t>低</w:t>
      </w:r>
      <w:r w:rsidR="004A59CB">
        <w:rPr>
          <w:rFonts w:hint="eastAsia"/>
        </w:rPr>
        <w:t>等</w:t>
      </w:r>
      <w:r>
        <w:t>问题，</w:t>
      </w:r>
      <w:r>
        <w:rPr>
          <w:rFonts w:hint="eastAsia"/>
        </w:rPr>
        <w:t>在</w:t>
      </w:r>
      <w:r>
        <w:t>项目应用中</w:t>
      </w:r>
      <w:r>
        <w:rPr>
          <w:rFonts w:hint="eastAsia"/>
        </w:rPr>
        <w:t>根据</w:t>
      </w:r>
      <w:r>
        <w:t>实际项目需求，</w:t>
      </w:r>
      <w:r>
        <w:rPr>
          <w:rFonts w:hint="eastAsia"/>
        </w:rPr>
        <w:t>只需要</w:t>
      </w:r>
      <w:r w:rsidR="004A59CB">
        <w:t>对</w:t>
      </w:r>
      <w:r>
        <w:rPr>
          <w:rFonts w:hint="eastAsia"/>
        </w:rPr>
        <w:t>已有</w:t>
      </w:r>
      <w:r>
        <w:t>组件</w:t>
      </w:r>
      <w:r w:rsidR="0043251D">
        <w:rPr>
          <w:rFonts w:hint="eastAsia"/>
        </w:rPr>
        <w:t>进行</w:t>
      </w:r>
      <w:r w:rsidR="0043251D">
        <w:t>编排</w:t>
      </w:r>
      <w:r w:rsidR="001C0080">
        <w:rPr>
          <w:rFonts w:hint="eastAsia"/>
        </w:rPr>
        <w:t>即可</w:t>
      </w:r>
      <w:r w:rsidR="001C0080">
        <w:t>完成特定</w:t>
      </w:r>
      <w:r w:rsidR="001C0080">
        <w:rPr>
          <w:rFonts w:hint="eastAsia"/>
        </w:rPr>
        <w:t>功能</w:t>
      </w:r>
      <w:r w:rsidR="001C0080">
        <w:t>，实现快速</w:t>
      </w:r>
      <w:r w:rsidR="001C0080">
        <w:rPr>
          <w:rFonts w:hint="eastAsia"/>
        </w:rPr>
        <w:t>开发</w:t>
      </w:r>
      <w:r w:rsidR="001C0080">
        <w:t>。</w:t>
      </w:r>
    </w:p>
    <w:p w14:paraId="58C1EBC5" w14:textId="77777777" w:rsidR="00F95164" w:rsidRDefault="00F95164">
      <w:pPr>
        <w:widowControl/>
        <w:spacing w:line="240" w:lineRule="auto"/>
        <w:ind w:firstLineChars="0" w:firstLine="0"/>
        <w:jc w:val="left"/>
        <w:rPr>
          <w:rFonts w:eastAsia="黑体"/>
          <w:bCs/>
          <w:kern w:val="44"/>
          <w:sz w:val="36"/>
          <w:szCs w:val="36"/>
        </w:rPr>
      </w:pPr>
      <w:bookmarkStart w:id="2" w:name="_Toc450759805"/>
      <w:r>
        <w:br w:type="page"/>
      </w:r>
    </w:p>
    <w:p w14:paraId="2688DB4A" w14:textId="1AAC22DB" w:rsidR="00B8095F" w:rsidRDefault="008107FE" w:rsidP="00B8095F">
      <w:pPr>
        <w:pStyle w:val="1"/>
      </w:pPr>
      <w:bookmarkStart w:id="3" w:name="_Toc451188953"/>
      <w:r>
        <w:rPr>
          <w:rFonts w:hint="eastAsia"/>
        </w:rPr>
        <w:lastRenderedPageBreak/>
        <w:t>用户需求</w:t>
      </w:r>
      <w:bookmarkEnd w:id="2"/>
      <w:bookmarkEnd w:id="3"/>
    </w:p>
    <w:p w14:paraId="6E3BB51F" w14:textId="54CDA2DE" w:rsidR="00F95164" w:rsidRDefault="001C0080" w:rsidP="00AB3D7A">
      <w:pPr>
        <w:ind w:firstLineChars="175" w:firstLine="420"/>
      </w:pPr>
      <w:r>
        <w:rPr>
          <w:rFonts w:hint="eastAsia"/>
        </w:rPr>
        <w:t>为了</w:t>
      </w:r>
      <w:r>
        <w:t>满足</w:t>
      </w:r>
      <w:r>
        <w:rPr>
          <w:rFonts w:hint="eastAsia"/>
        </w:rPr>
        <w:t>客户与</w:t>
      </w:r>
      <w:r>
        <w:t>事业部</w:t>
      </w:r>
      <w:r>
        <w:rPr>
          <w:rFonts w:hint="eastAsia"/>
        </w:rPr>
        <w:t>需求，</w:t>
      </w:r>
      <w:r>
        <w:t>紧跟</w:t>
      </w:r>
      <w:r w:rsidR="00FD0F4B">
        <w:rPr>
          <w:rFonts w:hint="eastAsia"/>
        </w:rPr>
        <w:t>大数据</w:t>
      </w:r>
      <w:r w:rsidR="00FD0F4B">
        <w:t>发展</w:t>
      </w:r>
      <w:r w:rsidR="00FD0F4B">
        <w:rPr>
          <w:rFonts w:hint="eastAsia"/>
        </w:rPr>
        <w:t>步伐</w:t>
      </w:r>
      <w:r w:rsidR="00FD0F4B">
        <w:t>，</w:t>
      </w:r>
      <w:r w:rsidR="00FD0F4B">
        <w:rPr>
          <w:rFonts w:hint="eastAsia"/>
        </w:rPr>
        <w:t>推出</w:t>
      </w:r>
      <w:r w:rsidR="00FD0F4B">
        <w:t>了</w:t>
      </w:r>
      <w:r w:rsidR="00FD0F4B">
        <w:t>IDAP</w:t>
      </w:r>
      <w:r w:rsidR="00FD0F4B">
        <w:t>，</w:t>
      </w:r>
      <w:r w:rsidR="004A59CB">
        <w:rPr>
          <w:rFonts w:hint="eastAsia"/>
        </w:rPr>
        <w:t>且</w:t>
      </w:r>
      <w:r w:rsidR="004A59CB">
        <w:t>已完成</w:t>
      </w:r>
      <w:r w:rsidR="00FD0F4B">
        <w:t xml:space="preserve"> IDAP</w:t>
      </w:r>
      <w:r w:rsidR="00FD0F4B">
        <w:t>中</w:t>
      </w:r>
      <w:r w:rsidR="004A59CB">
        <w:rPr>
          <w:rFonts w:hint="eastAsia"/>
        </w:rPr>
        <w:t>部分</w:t>
      </w:r>
      <w:r w:rsidR="004A59CB">
        <w:t>组件的开发</w:t>
      </w:r>
      <w:r w:rsidR="00FD0F4B">
        <w:rPr>
          <w:rFonts w:hint="eastAsia"/>
        </w:rPr>
        <w:t>。</w:t>
      </w:r>
      <w:r w:rsidR="00AB3D7A">
        <w:rPr>
          <w:rFonts w:hint="eastAsia"/>
        </w:rPr>
        <w:t>现需要</w:t>
      </w:r>
      <w:r w:rsidR="00AB3D7A">
        <w:t>提供相应的开发工具，能够</w:t>
      </w:r>
      <w:r w:rsidR="00AB3D7A">
        <w:rPr>
          <w:rFonts w:hint="eastAsia"/>
        </w:rPr>
        <w:t>在</w:t>
      </w:r>
      <w:r w:rsidR="00AB3D7A">
        <w:t>可视化界面下</w:t>
      </w:r>
      <w:r w:rsidR="00AB3D7A">
        <w:rPr>
          <w:rFonts w:hint="eastAsia"/>
        </w:rPr>
        <w:t>对</w:t>
      </w:r>
      <w:r w:rsidR="00AB3D7A">
        <w:t>各</w:t>
      </w:r>
      <w:r w:rsidR="00AB3D7A">
        <w:rPr>
          <w:rFonts w:hint="eastAsia"/>
        </w:rPr>
        <w:t>组件以</w:t>
      </w:r>
      <w:r w:rsidR="00AB3D7A">
        <w:t>拖拽方式进行编排完成特定功能任务</w:t>
      </w:r>
      <w:r w:rsidR="00845646">
        <w:rPr>
          <w:rFonts w:hint="eastAsia"/>
        </w:rPr>
        <w:t>，</w:t>
      </w:r>
      <w:r w:rsidR="00845646">
        <w:t>同时可以</w:t>
      </w:r>
      <w:r w:rsidR="00845646">
        <w:rPr>
          <w:rFonts w:hint="eastAsia"/>
        </w:rPr>
        <w:t>监控</w:t>
      </w:r>
      <w:r w:rsidR="00845646">
        <w:t>各任务</w:t>
      </w:r>
      <w:r w:rsidR="00845646">
        <w:rPr>
          <w:rFonts w:hint="eastAsia"/>
        </w:rPr>
        <w:t>状态以及</w:t>
      </w:r>
      <w:r w:rsidR="00845646">
        <w:t>各任务实例运行</w:t>
      </w:r>
      <w:r w:rsidR="00845646">
        <w:rPr>
          <w:rFonts w:hint="eastAsia"/>
        </w:rPr>
        <w:t>状态与</w:t>
      </w:r>
      <w:r w:rsidR="00F95164">
        <w:t>结果</w:t>
      </w:r>
      <w:r w:rsidR="00F95164">
        <w:rPr>
          <w:rFonts w:hint="eastAsia"/>
        </w:rPr>
        <w:t>。</w:t>
      </w:r>
    </w:p>
    <w:p w14:paraId="1EF23FDD" w14:textId="577C53F5" w:rsidR="00D75601" w:rsidRDefault="00115A87" w:rsidP="00AB3D7A">
      <w:pPr>
        <w:ind w:firstLineChars="175" w:firstLine="420"/>
      </w:pPr>
      <w:r>
        <w:rPr>
          <w:rFonts w:hint="eastAsia"/>
        </w:rPr>
        <w:t>以</w:t>
      </w:r>
      <w:r w:rsidR="00D75601">
        <w:rPr>
          <w:rFonts w:hint="eastAsia"/>
        </w:rPr>
        <w:t>旅游项目的应用场景</w:t>
      </w:r>
      <w:r>
        <w:rPr>
          <w:rFonts w:hint="eastAsia"/>
        </w:rPr>
        <w:t>为例</w:t>
      </w:r>
      <w:r w:rsidR="00D75601">
        <w:rPr>
          <w:rFonts w:hint="eastAsia"/>
        </w:rPr>
        <w:t>：</w:t>
      </w:r>
    </w:p>
    <w:p w14:paraId="4E88BBBB" w14:textId="45EF82EB" w:rsidR="00D75601" w:rsidRPr="00D75601" w:rsidRDefault="00D75601" w:rsidP="00D75601">
      <w:pPr>
        <w:pStyle w:val="ad"/>
        <w:numPr>
          <w:ilvl w:val="0"/>
          <w:numId w:val="33"/>
        </w:numPr>
        <w:ind w:firstLineChars="0"/>
        <w:rPr>
          <w:sz w:val="21"/>
          <w:szCs w:val="21"/>
        </w:rPr>
      </w:pPr>
      <w:r w:rsidRPr="00D75601">
        <w:rPr>
          <w:rFonts w:hint="eastAsia"/>
          <w:sz w:val="21"/>
          <w:szCs w:val="21"/>
        </w:rPr>
        <w:t>从</w:t>
      </w:r>
      <w:r w:rsidRPr="00D75601">
        <w:rPr>
          <w:rFonts w:hint="eastAsia"/>
          <w:sz w:val="21"/>
          <w:szCs w:val="21"/>
        </w:rPr>
        <w:t>OTA</w:t>
      </w:r>
      <w:r w:rsidRPr="00D75601">
        <w:rPr>
          <w:rFonts w:hint="eastAsia"/>
          <w:sz w:val="21"/>
          <w:szCs w:val="21"/>
        </w:rPr>
        <w:t>网站上爬去酒店的数据</w:t>
      </w:r>
      <w:r w:rsidRPr="00D75601">
        <w:rPr>
          <w:rFonts w:hint="eastAsia"/>
          <w:sz w:val="21"/>
          <w:szCs w:val="21"/>
        </w:rPr>
        <w:t>(</w:t>
      </w:r>
      <w:r w:rsidRPr="00D75601">
        <w:rPr>
          <w:rFonts w:hint="eastAsia"/>
          <w:sz w:val="21"/>
          <w:szCs w:val="21"/>
        </w:rPr>
        <w:t>可以考虑定时、立即执行网络爬去数据的任务</w:t>
      </w:r>
      <w:r w:rsidRPr="00D75601">
        <w:rPr>
          <w:rFonts w:hint="eastAsia"/>
          <w:sz w:val="21"/>
          <w:szCs w:val="21"/>
        </w:rPr>
        <w:t>)</w:t>
      </w:r>
    </w:p>
    <w:p w14:paraId="6E96C27B" w14:textId="5AA78ACD" w:rsidR="00D75601" w:rsidRPr="00D75601" w:rsidRDefault="00D75601" w:rsidP="00D75601">
      <w:pPr>
        <w:pStyle w:val="ad"/>
        <w:numPr>
          <w:ilvl w:val="0"/>
          <w:numId w:val="33"/>
        </w:numPr>
        <w:ind w:firstLineChars="0"/>
        <w:rPr>
          <w:sz w:val="21"/>
          <w:szCs w:val="21"/>
        </w:rPr>
      </w:pPr>
      <w:r w:rsidRPr="00D75601">
        <w:rPr>
          <w:rFonts w:hint="eastAsia"/>
          <w:sz w:val="21"/>
          <w:szCs w:val="21"/>
        </w:rPr>
        <w:t>用</w:t>
      </w:r>
      <w:r w:rsidRPr="00D75601">
        <w:rPr>
          <w:rFonts w:hint="eastAsia"/>
          <w:sz w:val="21"/>
          <w:szCs w:val="21"/>
        </w:rPr>
        <w:t>flume</w:t>
      </w:r>
      <w:r w:rsidRPr="00D75601">
        <w:rPr>
          <w:rFonts w:hint="eastAsia"/>
          <w:sz w:val="21"/>
          <w:szCs w:val="21"/>
        </w:rPr>
        <w:t>将从</w:t>
      </w:r>
      <w:r w:rsidRPr="00D75601">
        <w:rPr>
          <w:rFonts w:hint="eastAsia"/>
          <w:sz w:val="21"/>
          <w:szCs w:val="21"/>
        </w:rPr>
        <w:t>OTA</w:t>
      </w:r>
      <w:r w:rsidRPr="00D75601">
        <w:rPr>
          <w:rFonts w:hint="eastAsia"/>
          <w:sz w:val="21"/>
          <w:szCs w:val="21"/>
        </w:rPr>
        <w:t>上的数据写到</w:t>
      </w:r>
      <w:r w:rsidRPr="00D75601">
        <w:rPr>
          <w:rFonts w:hint="eastAsia"/>
          <w:sz w:val="21"/>
          <w:szCs w:val="21"/>
        </w:rPr>
        <w:t>Hive</w:t>
      </w:r>
      <w:r w:rsidRPr="00D75601">
        <w:rPr>
          <w:rFonts w:hint="eastAsia"/>
          <w:sz w:val="21"/>
          <w:szCs w:val="21"/>
        </w:rPr>
        <w:t>数据表中</w:t>
      </w:r>
    </w:p>
    <w:p w14:paraId="28AFE8D0" w14:textId="48E051E3" w:rsidR="00D75601" w:rsidRPr="00D75601" w:rsidRDefault="00D75601" w:rsidP="00D75601">
      <w:pPr>
        <w:pStyle w:val="ad"/>
        <w:numPr>
          <w:ilvl w:val="0"/>
          <w:numId w:val="33"/>
        </w:numPr>
        <w:ind w:firstLineChars="0"/>
        <w:rPr>
          <w:sz w:val="21"/>
          <w:szCs w:val="21"/>
        </w:rPr>
      </w:pPr>
      <w:r w:rsidRPr="00D75601">
        <w:rPr>
          <w:rFonts w:hint="eastAsia"/>
          <w:sz w:val="21"/>
          <w:szCs w:val="21"/>
        </w:rPr>
        <w:t>执行</w:t>
      </w:r>
      <w:r w:rsidRPr="00D75601">
        <w:rPr>
          <w:rFonts w:hint="eastAsia"/>
          <w:sz w:val="21"/>
          <w:szCs w:val="21"/>
        </w:rPr>
        <w:t>Hive SQL</w:t>
      </w:r>
      <w:r w:rsidRPr="00D75601">
        <w:rPr>
          <w:rFonts w:hint="eastAsia"/>
          <w:sz w:val="21"/>
          <w:szCs w:val="21"/>
        </w:rPr>
        <w:t>进行场景分析</w:t>
      </w:r>
    </w:p>
    <w:p w14:paraId="43604B04" w14:textId="62B1DAA5" w:rsidR="003206BB" w:rsidRDefault="00D75601" w:rsidP="003206BB">
      <w:pPr>
        <w:pStyle w:val="ad"/>
        <w:numPr>
          <w:ilvl w:val="0"/>
          <w:numId w:val="33"/>
        </w:numPr>
        <w:ind w:firstLineChars="0"/>
        <w:rPr>
          <w:sz w:val="21"/>
          <w:szCs w:val="21"/>
        </w:rPr>
      </w:pPr>
      <w:r w:rsidRPr="00D75601">
        <w:rPr>
          <w:rFonts w:hint="eastAsia"/>
          <w:sz w:val="21"/>
          <w:szCs w:val="21"/>
        </w:rPr>
        <w:t>Sqoop</w:t>
      </w:r>
      <w:r w:rsidRPr="00D75601">
        <w:rPr>
          <w:rFonts w:hint="eastAsia"/>
          <w:sz w:val="21"/>
          <w:szCs w:val="21"/>
        </w:rPr>
        <w:t>将</w:t>
      </w:r>
      <w:r w:rsidRPr="00D75601">
        <w:rPr>
          <w:rFonts w:hint="eastAsia"/>
          <w:sz w:val="21"/>
          <w:szCs w:val="21"/>
        </w:rPr>
        <w:t>Hive SQL</w:t>
      </w:r>
      <w:r w:rsidRPr="00D75601">
        <w:rPr>
          <w:rFonts w:hint="eastAsia"/>
          <w:sz w:val="21"/>
          <w:szCs w:val="21"/>
        </w:rPr>
        <w:t>分析的数据抽取到关系型数据库中</w:t>
      </w:r>
    </w:p>
    <w:p w14:paraId="54004180" w14:textId="77777777" w:rsidR="00F95164" w:rsidRDefault="00F95164" w:rsidP="00F95164">
      <w:pPr>
        <w:ind w:firstLineChars="175" w:firstLine="420"/>
      </w:pPr>
      <w:r>
        <w:rPr>
          <w:rFonts w:hint="eastAsia"/>
        </w:rPr>
        <w:t>需要</w:t>
      </w:r>
      <w:r>
        <w:t>支持的任务组件：</w:t>
      </w:r>
    </w:p>
    <w:p w14:paraId="28DDB59A" w14:textId="77777777" w:rsidR="00F95164" w:rsidRDefault="00F95164" w:rsidP="00F95164">
      <w:pPr>
        <w:pStyle w:val="ad"/>
        <w:numPr>
          <w:ilvl w:val="0"/>
          <w:numId w:val="37"/>
        </w:numPr>
        <w:ind w:firstLineChars="0"/>
      </w:pPr>
      <w:r>
        <w:t>Hive</w:t>
      </w:r>
    </w:p>
    <w:p w14:paraId="5C8C9036" w14:textId="77777777" w:rsidR="00F95164" w:rsidRDefault="00F95164" w:rsidP="00F95164">
      <w:pPr>
        <w:pStyle w:val="ad"/>
        <w:numPr>
          <w:ilvl w:val="0"/>
          <w:numId w:val="38"/>
        </w:numPr>
        <w:ind w:firstLineChars="0"/>
      </w:pPr>
      <w:r w:rsidRPr="00FC541F">
        <w:t>HBASE</w:t>
      </w:r>
    </w:p>
    <w:p w14:paraId="17855B76" w14:textId="77777777" w:rsidR="00F95164" w:rsidRDefault="00F95164" w:rsidP="00F95164">
      <w:pPr>
        <w:pStyle w:val="ad"/>
        <w:numPr>
          <w:ilvl w:val="0"/>
          <w:numId w:val="38"/>
        </w:numPr>
        <w:ind w:firstLineChars="0"/>
      </w:pPr>
      <w:r w:rsidRPr="00FC541F">
        <w:t>Sqoop</w:t>
      </w:r>
    </w:p>
    <w:p w14:paraId="72126A4C" w14:textId="77777777" w:rsidR="00F95164" w:rsidRDefault="00F95164" w:rsidP="00F95164">
      <w:pPr>
        <w:pStyle w:val="ad"/>
        <w:numPr>
          <w:ilvl w:val="0"/>
          <w:numId w:val="38"/>
        </w:numPr>
        <w:ind w:firstLineChars="0"/>
      </w:pPr>
      <w:r w:rsidRPr="00FC541F">
        <w:t>Flume</w:t>
      </w:r>
    </w:p>
    <w:p w14:paraId="4784DACC" w14:textId="77777777" w:rsidR="00F95164" w:rsidRDefault="00F95164" w:rsidP="00F95164">
      <w:pPr>
        <w:pStyle w:val="ad"/>
        <w:numPr>
          <w:ilvl w:val="0"/>
          <w:numId w:val="38"/>
        </w:numPr>
        <w:ind w:firstLineChars="0"/>
      </w:pPr>
      <w:r w:rsidRPr="00FC541F">
        <w:t>HDFS</w:t>
      </w:r>
    </w:p>
    <w:p w14:paraId="4ECAA13F" w14:textId="77777777" w:rsidR="00F95164" w:rsidRDefault="00F95164" w:rsidP="00F95164">
      <w:pPr>
        <w:pStyle w:val="ad"/>
        <w:numPr>
          <w:ilvl w:val="0"/>
          <w:numId w:val="38"/>
        </w:numPr>
        <w:ind w:firstLineChars="0"/>
      </w:pPr>
      <w:r w:rsidRPr="00FC541F">
        <w:t>RocketMQ</w:t>
      </w:r>
    </w:p>
    <w:p w14:paraId="4E98BF42" w14:textId="77777777" w:rsidR="00F95164" w:rsidRDefault="00F95164" w:rsidP="00F95164">
      <w:pPr>
        <w:pStyle w:val="ad"/>
        <w:numPr>
          <w:ilvl w:val="0"/>
          <w:numId w:val="38"/>
        </w:numPr>
        <w:ind w:firstLineChars="0"/>
      </w:pPr>
      <w:r>
        <w:t>Spar</w:t>
      </w:r>
    </w:p>
    <w:p w14:paraId="54EE2ADB" w14:textId="77777777" w:rsidR="00F95164" w:rsidRDefault="00F95164" w:rsidP="00F95164">
      <w:pPr>
        <w:pStyle w:val="ad"/>
        <w:numPr>
          <w:ilvl w:val="0"/>
          <w:numId w:val="36"/>
        </w:numPr>
        <w:ind w:firstLineChars="0"/>
      </w:pPr>
      <w:r w:rsidRPr="00FC541F">
        <w:t xml:space="preserve">Flume </w:t>
      </w:r>
    </w:p>
    <w:p w14:paraId="4FEEF244" w14:textId="77777777" w:rsidR="00F95164" w:rsidRPr="00F95164" w:rsidRDefault="00F95164" w:rsidP="00F95164">
      <w:pPr>
        <w:ind w:firstLineChars="175" w:firstLine="420"/>
      </w:pPr>
    </w:p>
    <w:p w14:paraId="549A4640" w14:textId="77777777" w:rsidR="00F95164" w:rsidRPr="00F95164" w:rsidRDefault="00F95164" w:rsidP="00F95164">
      <w:pPr>
        <w:ind w:left="840" w:firstLineChars="0" w:firstLine="0"/>
        <w:rPr>
          <w:sz w:val="21"/>
          <w:szCs w:val="21"/>
        </w:rPr>
      </w:pPr>
    </w:p>
    <w:p w14:paraId="59CB2E08" w14:textId="34BBDBD1" w:rsidR="00AB3D7A" w:rsidRPr="003206BB" w:rsidRDefault="003206BB" w:rsidP="003206BB">
      <w:pPr>
        <w:widowControl/>
        <w:spacing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D21CAA2" w14:textId="77777777" w:rsidR="00F81192" w:rsidRDefault="00C71369" w:rsidP="00F81192">
      <w:pPr>
        <w:pStyle w:val="1"/>
      </w:pPr>
      <w:bookmarkStart w:id="4" w:name="_Toc450759806"/>
      <w:bookmarkStart w:id="5" w:name="_Toc451188954"/>
      <w:r>
        <w:rPr>
          <w:rFonts w:hint="eastAsia"/>
        </w:rPr>
        <w:lastRenderedPageBreak/>
        <w:t>功能</w:t>
      </w:r>
      <w:r w:rsidR="00790F8E">
        <w:rPr>
          <w:rFonts w:hint="eastAsia"/>
        </w:rPr>
        <w:t>需求分析</w:t>
      </w:r>
      <w:bookmarkEnd w:id="4"/>
      <w:bookmarkEnd w:id="5"/>
    </w:p>
    <w:p w14:paraId="71780277" w14:textId="4467932D" w:rsidR="00F81192" w:rsidRDefault="00F81192" w:rsidP="00FC541F">
      <w:pPr>
        <w:pStyle w:val="2"/>
        <w:ind w:left="2" w:hanging="2"/>
      </w:pPr>
      <w:bookmarkStart w:id="6" w:name="_Toc451188955"/>
      <w:r>
        <w:rPr>
          <w:rFonts w:hint="eastAsia"/>
        </w:rPr>
        <w:t>现有</w:t>
      </w:r>
      <w:r>
        <w:t>技术</w:t>
      </w:r>
      <w:bookmarkEnd w:id="6"/>
    </w:p>
    <w:p w14:paraId="3B428BDA" w14:textId="2DA4D14A" w:rsidR="00F81192" w:rsidRPr="00C64551" w:rsidRDefault="00F81192" w:rsidP="00F81192">
      <w:pPr>
        <w:ind w:firstLineChars="0" w:firstLine="0"/>
      </w:pPr>
      <w:r>
        <w:t>1</w:t>
      </w:r>
      <w:r>
        <w:rPr>
          <w:rFonts w:hint="eastAsia"/>
        </w:rPr>
        <w:t>、</w:t>
      </w:r>
      <w:r>
        <w:t>Oozie</w:t>
      </w:r>
    </w:p>
    <w:p w14:paraId="02FBF4E7" w14:textId="77777777" w:rsidR="00F81192" w:rsidRDefault="00F81192" w:rsidP="00F81192">
      <w:pPr>
        <w:ind w:firstLine="480"/>
      </w:pPr>
      <w:r>
        <w:rPr>
          <w:rFonts w:hint="eastAsia"/>
        </w:rPr>
        <w:t>Ooize</w:t>
      </w:r>
      <w:r>
        <w:rPr>
          <w:rFonts w:hint="eastAsia"/>
        </w:rPr>
        <w:t>是一种</w:t>
      </w:r>
      <w:r>
        <w:t>用于支持</w:t>
      </w:r>
      <w:r>
        <w:rPr>
          <w:rFonts w:hint="eastAsia"/>
        </w:rPr>
        <w:t>hadoop</w:t>
      </w:r>
      <w:r>
        <w:rPr>
          <w:rFonts w:hint="eastAsia"/>
        </w:rPr>
        <w:t>任务</w:t>
      </w:r>
      <w:r>
        <w:t>编排的</w:t>
      </w:r>
      <w:r>
        <w:rPr>
          <w:rFonts w:hint="eastAsia"/>
        </w:rPr>
        <w:t xml:space="preserve">Java </w:t>
      </w:r>
      <w:r>
        <w:t>Web</w:t>
      </w:r>
      <w:r>
        <w:rPr>
          <w:rFonts w:hint="eastAsia"/>
        </w:rPr>
        <w:t>应用</w:t>
      </w:r>
      <w:r>
        <w:t>程序。</w:t>
      </w:r>
      <w:r>
        <w:rPr>
          <w:rFonts w:hint="eastAsia"/>
        </w:rPr>
        <w:t>主要</w:t>
      </w:r>
      <w:r>
        <w:t>包括：数据流引擎</w:t>
      </w:r>
      <w:r>
        <w:rPr>
          <w:rFonts w:hint="eastAsia"/>
        </w:rPr>
        <w:t>，</w:t>
      </w:r>
      <w:r>
        <w:t>任务管理</w:t>
      </w:r>
      <w:r>
        <w:rPr>
          <w:rFonts w:hint="eastAsia"/>
        </w:rPr>
        <w:t>等内容</w:t>
      </w:r>
      <w:r>
        <w:t>。</w:t>
      </w:r>
      <w:r>
        <w:rPr>
          <w:rFonts w:hint="eastAsia"/>
        </w:rPr>
        <w:t>数据流</w:t>
      </w:r>
      <w:r>
        <w:t>引擎本质上是一个</w:t>
      </w:r>
      <w:r>
        <w:rPr>
          <w:rFonts w:hint="eastAsia"/>
        </w:rPr>
        <w:t>以任务</w:t>
      </w:r>
      <w:r>
        <w:t>编排为目的</w:t>
      </w:r>
      <w:r>
        <w:t>,</w:t>
      </w:r>
      <w:r>
        <w:rPr>
          <w:rFonts w:hint="eastAsia"/>
        </w:rPr>
        <w:t>可以</w:t>
      </w:r>
      <w:r>
        <w:t>解析</w:t>
      </w:r>
      <w:r>
        <w:t>xml</w:t>
      </w:r>
      <w:r>
        <w:rPr>
          <w:rFonts w:hint="eastAsia"/>
        </w:rPr>
        <w:t>与</w:t>
      </w:r>
      <w:r>
        <w:t>运行</w:t>
      </w:r>
      <w:r>
        <w:t>Java</w:t>
      </w:r>
      <w:r>
        <w:t>代码的</w:t>
      </w: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应用</w:t>
      </w:r>
      <w:r>
        <w:t>程序，任务管理主要实现了</w:t>
      </w:r>
      <w:r>
        <w:rPr>
          <w:rFonts w:hint="eastAsia"/>
        </w:rPr>
        <w:t>对任务</w:t>
      </w:r>
      <w:r>
        <w:t>运行状态的跟踪</w:t>
      </w:r>
      <w:r>
        <w:rPr>
          <w:rFonts w:hint="eastAsia"/>
        </w:rPr>
        <w:t>，</w:t>
      </w:r>
      <w:r>
        <w:t>任务相关参数配置</w:t>
      </w:r>
      <w:r>
        <w:rPr>
          <w:rFonts w:hint="eastAsia"/>
        </w:rPr>
        <w:t>展示等功能</w:t>
      </w:r>
      <w:r>
        <w:t>。</w:t>
      </w:r>
    </w:p>
    <w:p w14:paraId="16EEF911" w14:textId="77777777" w:rsidR="00F81192" w:rsidRDefault="00F81192" w:rsidP="00F81192">
      <w:pPr>
        <w:ind w:firstLineChars="0" w:firstLine="0"/>
      </w:pPr>
      <w:r>
        <w:rPr>
          <w:noProof/>
        </w:rPr>
        <w:drawing>
          <wp:inline distT="0" distB="0" distL="0" distR="0" wp14:anchorId="54884C2C" wp14:editId="0BDF1CF6">
            <wp:extent cx="2464131" cy="1080655"/>
            <wp:effectExtent l="0" t="0" r="0" b="5715"/>
            <wp:docPr id="2" name="图片 2" descr="C:\Users\lzhitwh\Desktop\QQ截图20160516083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hitwh\Desktop\QQ截图201605160830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43" cy="110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966CF34" wp14:editId="4827BC75">
            <wp:extent cx="2454231" cy="1080654"/>
            <wp:effectExtent l="0" t="0" r="3810" b="5715"/>
            <wp:docPr id="4" name="图片 4" descr="C:\Users\lzhitwh\Desktop\QQ截图2016051616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hitwh\Desktop\QQ截图201605161608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53" cy="11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2343" w14:textId="2BAF6E7A" w:rsidR="00303738" w:rsidRDefault="00303738" w:rsidP="00F81192">
      <w:pPr>
        <w:ind w:firstLineChars="0" w:firstLine="0"/>
      </w:pPr>
      <w:r>
        <w:tab/>
      </w:r>
      <w:r>
        <w:rPr>
          <w:rFonts w:hint="eastAsia"/>
        </w:rPr>
        <w:t>Oozie</w:t>
      </w:r>
      <w:r>
        <w:rPr>
          <w:rFonts w:hint="eastAsia"/>
        </w:rPr>
        <w:t>作为</w:t>
      </w:r>
      <w:r>
        <w:t>一种成熟的</w:t>
      </w:r>
      <w:r w:rsidR="00D96851">
        <w:rPr>
          <w:rFonts w:hint="eastAsia"/>
        </w:rPr>
        <w:t>大数据</w:t>
      </w:r>
      <w:r>
        <w:rPr>
          <w:rFonts w:hint="eastAsia"/>
        </w:rPr>
        <w:t>任务编排工具</w:t>
      </w:r>
      <w:r>
        <w:t>，还表现</w:t>
      </w:r>
      <w:r>
        <w:rPr>
          <w:rFonts w:hint="eastAsia"/>
        </w:rPr>
        <w:t>为</w:t>
      </w:r>
      <w:r>
        <w:t>支持多种任务节点：</w:t>
      </w:r>
    </w:p>
    <w:p w14:paraId="09671C61" w14:textId="39620329" w:rsidR="00303738" w:rsidRDefault="00303738" w:rsidP="00303738">
      <w:pPr>
        <w:pStyle w:val="ad"/>
        <w:numPr>
          <w:ilvl w:val="0"/>
          <w:numId w:val="36"/>
        </w:numPr>
        <w:ind w:firstLineChars="0"/>
      </w:pPr>
      <w:r>
        <w:t>s</w:t>
      </w:r>
      <w:r>
        <w:rPr>
          <w:rFonts w:hint="eastAsia"/>
        </w:rPr>
        <w:t>tart</w:t>
      </w:r>
      <w:r>
        <w:tab/>
      </w:r>
      <w:r>
        <w:tab/>
      </w:r>
      <w:r w:rsidR="00545F46">
        <w:tab/>
      </w:r>
      <w:r w:rsidR="00545F46">
        <w:rPr>
          <w:rFonts w:hint="eastAsia"/>
        </w:rPr>
        <w:t>开始</w:t>
      </w:r>
      <w:r w:rsidR="00545F46">
        <w:t>节点</w:t>
      </w:r>
    </w:p>
    <w:p w14:paraId="7DA804C5" w14:textId="733BFCD1" w:rsidR="00303738" w:rsidRDefault="00303738" w:rsidP="00303738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end</w:t>
      </w:r>
      <w:r w:rsidR="00545F46">
        <w:tab/>
      </w:r>
      <w:r w:rsidR="00545F46">
        <w:tab/>
      </w:r>
      <w:r w:rsidR="00545F46">
        <w:tab/>
      </w:r>
      <w:r w:rsidR="00545F46">
        <w:rPr>
          <w:rFonts w:hint="eastAsia"/>
        </w:rPr>
        <w:t>结束</w:t>
      </w:r>
      <w:r w:rsidR="00545F46">
        <w:t>节点</w:t>
      </w:r>
    </w:p>
    <w:p w14:paraId="4CD057FF" w14:textId="6D673D9B" w:rsidR="00303738" w:rsidRDefault="00303738" w:rsidP="00303738">
      <w:pPr>
        <w:pStyle w:val="ad"/>
        <w:numPr>
          <w:ilvl w:val="0"/>
          <w:numId w:val="36"/>
        </w:numPr>
        <w:ind w:firstLineChars="0"/>
      </w:pPr>
      <w:r>
        <w:t>failed</w:t>
      </w:r>
      <w:r w:rsidR="00545F46">
        <w:tab/>
      </w:r>
      <w:r w:rsidR="00545F46">
        <w:tab/>
      </w:r>
      <w:r w:rsidR="00545F46">
        <w:rPr>
          <w:rFonts w:hint="eastAsia"/>
        </w:rPr>
        <w:t>失败</w:t>
      </w:r>
      <w:r w:rsidR="00545F46">
        <w:t>节点</w:t>
      </w:r>
    </w:p>
    <w:p w14:paraId="270FE417" w14:textId="758908ED" w:rsidR="00545F46" w:rsidRDefault="00545F46" w:rsidP="00303738">
      <w:pPr>
        <w:pStyle w:val="ad"/>
        <w:numPr>
          <w:ilvl w:val="0"/>
          <w:numId w:val="36"/>
        </w:numPr>
        <w:ind w:firstLineChars="0"/>
      </w:pPr>
      <w:r>
        <w:t>kill</w:t>
      </w:r>
      <w:r>
        <w:tab/>
      </w:r>
      <w:r>
        <w:tab/>
      </w:r>
      <w:r>
        <w:tab/>
      </w:r>
      <w:r>
        <w:rPr>
          <w:rFonts w:hint="eastAsia"/>
        </w:rPr>
        <w:t>杀死节点</w:t>
      </w:r>
    </w:p>
    <w:p w14:paraId="69A86ADB" w14:textId="34A8502C" w:rsidR="00303738" w:rsidRDefault="00303738" w:rsidP="00303738">
      <w:pPr>
        <w:pStyle w:val="ad"/>
        <w:numPr>
          <w:ilvl w:val="0"/>
          <w:numId w:val="36"/>
        </w:numPr>
        <w:ind w:firstLineChars="0"/>
      </w:pPr>
      <w:r w:rsidRPr="00303738">
        <w:rPr>
          <w:rFonts w:hint="eastAsia"/>
        </w:rPr>
        <w:t>decision</w:t>
      </w:r>
      <w:r w:rsidR="00545F46">
        <w:tab/>
      </w:r>
      <w:r w:rsidR="00545F46">
        <w:tab/>
      </w:r>
      <w:r w:rsidRPr="00303738">
        <w:rPr>
          <w:rFonts w:hint="eastAsia"/>
        </w:rPr>
        <w:t>决策节点</w:t>
      </w:r>
    </w:p>
    <w:p w14:paraId="1D258F70" w14:textId="4D366B4D" w:rsidR="00545F46" w:rsidRDefault="00303738" w:rsidP="00303738">
      <w:pPr>
        <w:pStyle w:val="ad"/>
        <w:numPr>
          <w:ilvl w:val="0"/>
          <w:numId w:val="36"/>
        </w:numPr>
        <w:ind w:firstLineChars="0"/>
      </w:pPr>
      <w:r w:rsidRPr="00303738">
        <w:rPr>
          <w:rFonts w:hint="eastAsia"/>
        </w:rPr>
        <w:t>fork</w:t>
      </w:r>
      <w:r w:rsidR="00545F46">
        <w:tab/>
      </w:r>
      <w:r w:rsidR="00545F46">
        <w:tab/>
      </w:r>
      <w:r w:rsidR="00545F46">
        <w:tab/>
      </w:r>
      <w:r w:rsidRPr="00303738">
        <w:rPr>
          <w:rFonts w:hint="eastAsia"/>
        </w:rPr>
        <w:t>分支节点</w:t>
      </w:r>
    </w:p>
    <w:p w14:paraId="1C5F1C07" w14:textId="6DDFD0F9" w:rsidR="00303738" w:rsidRPr="00303738" w:rsidRDefault="00303738" w:rsidP="00303738">
      <w:pPr>
        <w:pStyle w:val="ad"/>
        <w:numPr>
          <w:ilvl w:val="0"/>
          <w:numId w:val="36"/>
        </w:numPr>
        <w:ind w:firstLineChars="0"/>
      </w:pPr>
      <w:r w:rsidRPr="00303738">
        <w:rPr>
          <w:rFonts w:hint="eastAsia"/>
        </w:rPr>
        <w:t>join</w:t>
      </w:r>
      <w:r w:rsidR="00545F46">
        <w:tab/>
      </w:r>
      <w:r w:rsidR="00545F46">
        <w:tab/>
      </w:r>
      <w:r w:rsidR="00545F46">
        <w:tab/>
      </w:r>
      <w:r w:rsidRPr="00303738">
        <w:rPr>
          <w:rFonts w:hint="eastAsia"/>
        </w:rPr>
        <w:t>会签节点</w:t>
      </w:r>
    </w:p>
    <w:p w14:paraId="7F733A7E" w14:textId="0297F315" w:rsidR="00303738" w:rsidRPr="00303738" w:rsidRDefault="00303738" w:rsidP="00F81192">
      <w:pPr>
        <w:ind w:firstLineChars="0" w:firstLine="0"/>
      </w:pPr>
      <w:r>
        <w:tab/>
      </w:r>
    </w:p>
    <w:p w14:paraId="68D5CF07" w14:textId="77777777" w:rsidR="00F81192" w:rsidRDefault="00F81192" w:rsidP="00F81192">
      <w:pPr>
        <w:ind w:firstLineChars="0" w:firstLine="0"/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Hue</w:t>
      </w:r>
    </w:p>
    <w:p w14:paraId="4193A1A7" w14:textId="57AD6898" w:rsidR="00FC541F" w:rsidRDefault="00F81192" w:rsidP="00FC541F">
      <w:pPr>
        <w:ind w:firstLine="480"/>
      </w:pPr>
      <w:r w:rsidRPr="00EA4707">
        <w:rPr>
          <w:rFonts w:hint="eastAsia"/>
        </w:rPr>
        <w:t>Hue</w:t>
      </w:r>
      <w:r w:rsidRPr="00EA4707">
        <w:rPr>
          <w:rFonts w:hint="eastAsia"/>
        </w:rPr>
        <w:t>是一个开源的</w:t>
      </w:r>
      <w:r w:rsidRPr="00EA4707">
        <w:rPr>
          <w:rFonts w:hint="eastAsia"/>
        </w:rPr>
        <w:t>Apache Hadoop UI</w:t>
      </w:r>
      <w:r w:rsidRPr="00EA4707">
        <w:rPr>
          <w:rFonts w:hint="eastAsia"/>
        </w:rPr>
        <w:t>系统，最早是由</w:t>
      </w:r>
      <w:r w:rsidRPr="00EA4707">
        <w:rPr>
          <w:rFonts w:hint="eastAsia"/>
        </w:rPr>
        <w:t>Cloudera Desktop</w:t>
      </w:r>
      <w:r w:rsidRPr="00EA4707">
        <w:rPr>
          <w:rFonts w:hint="eastAsia"/>
        </w:rPr>
        <w:t>演化而来，由</w:t>
      </w:r>
      <w:r w:rsidRPr="00EA4707">
        <w:rPr>
          <w:rFonts w:hint="eastAsia"/>
        </w:rPr>
        <w:t>Cloudera</w:t>
      </w:r>
      <w:r w:rsidRPr="00EA4707">
        <w:rPr>
          <w:rFonts w:hint="eastAsia"/>
        </w:rPr>
        <w:t>贡献给开源社区，它是基于</w:t>
      </w:r>
      <w:r w:rsidRPr="00EA4707">
        <w:rPr>
          <w:rFonts w:hint="eastAsia"/>
        </w:rPr>
        <w:t>Python Web</w:t>
      </w:r>
      <w:r w:rsidRPr="00EA4707">
        <w:rPr>
          <w:rFonts w:hint="eastAsia"/>
        </w:rPr>
        <w:t>框架</w:t>
      </w:r>
      <w:r w:rsidRPr="00EA4707">
        <w:rPr>
          <w:rFonts w:hint="eastAsia"/>
        </w:rPr>
        <w:t>Django</w:t>
      </w:r>
      <w:r w:rsidRPr="00EA4707">
        <w:rPr>
          <w:rFonts w:hint="eastAsia"/>
        </w:rPr>
        <w:t>实现的。通过使用</w:t>
      </w:r>
      <w:r w:rsidRPr="00EA4707">
        <w:rPr>
          <w:rFonts w:hint="eastAsia"/>
        </w:rPr>
        <w:t>Hue</w:t>
      </w:r>
      <w:r w:rsidRPr="00EA4707">
        <w:rPr>
          <w:rFonts w:hint="eastAsia"/>
        </w:rPr>
        <w:t>可以在浏览器端的</w:t>
      </w:r>
      <w:r w:rsidRPr="00EA4707">
        <w:rPr>
          <w:rFonts w:hint="eastAsia"/>
        </w:rPr>
        <w:t>Web</w:t>
      </w:r>
      <w:r w:rsidRPr="00EA4707">
        <w:rPr>
          <w:rFonts w:hint="eastAsia"/>
        </w:rPr>
        <w:t>控制台上与</w:t>
      </w:r>
      <w:r w:rsidRPr="00EA4707">
        <w:rPr>
          <w:rFonts w:hint="eastAsia"/>
        </w:rPr>
        <w:t>Hadoop</w:t>
      </w:r>
      <w:r w:rsidRPr="00EA4707">
        <w:rPr>
          <w:rFonts w:hint="eastAsia"/>
        </w:rPr>
        <w:t>集群进行交互来分析处理数据，例如操作</w:t>
      </w:r>
      <w:r w:rsidRPr="00EA4707">
        <w:rPr>
          <w:rFonts w:hint="eastAsia"/>
        </w:rPr>
        <w:t>HDFS</w:t>
      </w:r>
      <w:r w:rsidRPr="00EA4707">
        <w:rPr>
          <w:rFonts w:hint="eastAsia"/>
        </w:rPr>
        <w:t>上的数据，运行</w:t>
      </w:r>
      <w:r w:rsidRPr="00EA4707">
        <w:rPr>
          <w:rFonts w:hint="eastAsia"/>
        </w:rPr>
        <w:t>MapReduce Job</w:t>
      </w:r>
      <w:r>
        <w:rPr>
          <w:rFonts w:hint="eastAsia"/>
        </w:rPr>
        <w:t>等。</w:t>
      </w:r>
      <w:r>
        <w:t>Hue</w:t>
      </w:r>
      <w:r>
        <w:rPr>
          <w:rFonts w:hint="eastAsia"/>
        </w:rPr>
        <w:t>已经</w:t>
      </w:r>
      <w:r>
        <w:t>为开发者提供了</w:t>
      </w:r>
      <w:r>
        <w:rPr>
          <w:rFonts w:hint="eastAsia"/>
        </w:rPr>
        <w:t>任务</w:t>
      </w:r>
      <w:r>
        <w:t>管理，</w:t>
      </w:r>
      <w:r>
        <w:rPr>
          <w:rFonts w:hint="eastAsia"/>
        </w:rPr>
        <w:t>实例</w:t>
      </w:r>
      <w:r>
        <w:t>管理，拖拽界面。</w:t>
      </w:r>
    </w:p>
    <w:p w14:paraId="58807EAB" w14:textId="6408ABC4" w:rsidR="00F81192" w:rsidRDefault="00F81192" w:rsidP="00603679">
      <w:pPr>
        <w:spacing w:beforeLines="50" w:before="156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775A1AE" wp14:editId="16805182">
            <wp:extent cx="5248275" cy="2377532"/>
            <wp:effectExtent l="0" t="0" r="0" b="3810"/>
            <wp:docPr id="3" name="图片 3" descr="C:\Users\lzhitwh\Desktop\QQ截图20160516083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hitwh\Desktop\QQ截图201605160831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63" cy="24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C01C" w14:textId="5C894F85" w:rsidR="00F81192" w:rsidRPr="00F81192" w:rsidRDefault="00FC541F" w:rsidP="00FC541F">
      <w:pPr>
        <w:pStyle w:val="2"/>
        <w:tabs>
          <w:tab w:val="clear" w:pos="567"/>
        </w:tabs>
        <w:ind w:leftChars="-1" w:left="-2"/>
      </w:pPr>
      <w:bookmarkStart w:id="7" w:name="_Toc451188956"/>
      <w:r>
        <w:rPr>
          <w:rFonts w:hint="eastAsia"/>
        </w:rPr>
        <w:t>功能实现</w:t>
      </w:r>
      <w:bookmarkEnd w:id="7"/>
    </w:p>
    <w:p w14:paraId="7DBE50F5" w14:textId="0319AF6F" w:rsidR="00897828" w:rsidRDefault="00330889" w:rsidP="00FC541F">
      <w:pPr>
        <w:ind w:firstLine="480"/>
      </w:pPr>
      <w:r>
        <w:rPr>
          <w:rFonts w:hint="eastAsia"/>
        </w:rPr>
        <w:t>综合</w:t>
      </w:r>
      <w:r>
        <w:t>以上</w:t>
      </w:r>
      <w:r>
        <w:rPr>
          <w:rFonts w:hint="eastAsia"/>
        </w:rPr>
        <w:t>背景</w:t>
      </w:r>
      <w:r>
        <w:t>和需求，</w:t>
      </w:r>
      <w:r>
        <w:rPr>
          <w:rFonts w:hint="eastAsia"/>
        </w:rPr>
        <w:t>需要</w:t>
      </w:r>
      <w:r>
        <w:t>为</w:t>
      </w:r>
      <w:r>
        <w:t>IDAP</w:t>
      </w:r>
      <w:r>
        <w:t>平台</w:t>
      </w:r>
      <w:r>
        <w:rPr>
          <w:rFonts w:hint="eastAsia"/>
        </w:rPr>
        <w:t>提供</w:t>
      </w:r>
      <w:r>
        <w:t>一个</w:t>
      </w:r>
      <w:r w:rsidR="00AB3D7A">
        <w:rPr>
          <w:rFonts w:hint="eastAsia"/>
        </w:rPr>
        <w:t>可视化</w:t>
      </w:r>
      <w:r w:rsidR="00AB3D7A">
        <w:t>的，可</w:t>
      </w:r>
      <w:r>
        <w:t>在线编辑</w:t>
      </w:r>
      <w:r>
        <w:rPr>
          <w:rFonts w:hint="eastAsia"/>
        </w:rPr>
        <w:t>与拖拽</w:t>
      </w:r>
      <w:r>
        <w:t>功能的任务编排工具</w:t>
      </w:r>
      <w:r w:rsidR="004A59CB">
        <w:rPr>
          <w:rFonts w:hint="eastAsia"/>
        </w:rPr>
        <w:t>，能够</w:t>
      </w:r>
      <w:r w:rsidR="00AB3D7A">
        <w:rPr>
          <w:rFonts w:hint="eastAsia"/>
        </w:rPr>
        <w:t>帮助</w:t>
      </w:r>
      <w:r w:rsidR="00AB3D7A">
        <w:t>开发者</w:t>
      </w:r>
      <w:r w:rsidR="00845646">
        <w:rPr>
          <w:rFonts w:hint="eastAsia"/>
        </w:rPr>
        <w:t>在可视化</w:t>
      </w:r>
      <w:r w:rsidR="00845646">
        <w:t>界面</w:t>
      </w:r>
      <w:r w:rsidR="00845646">
        <w:rPr>
          <w:rFonts w:hint="eastAsia"/>
        </w:rPr>
        <w:t>下</w:t>
      </w:r>
      <w:r w:rsidR="004A59CB">
        <w:rPr>
          <w:rFonts w:hint="eastAsia"/>
        </w:rPr>
        <w:t>以</w:t>
      </w:r>
      <w:r w:rsidR="004A59CB">
        <w:t>拖拽方式</w:t>
      </w:r>
      <w:r w:rsidR="007B7152">
        <w:rPr>
          <w:rFonts w:hint="eastAsia"/>
        </w:rPr>
        <w:t>快速</w:t>
      </w:r>
      <w:r w:rsidR="007B7152">
        <w:t>开发出</w:t>
      </w:r>
      <w:r w:rsidR="004A59CB">
        <w:t>特定功能</w:t>
      </w:r>
      <w:r w:rsidR="004A59CB">
        <w:rPr>
          <w:rFonts w:hint="eastAsia"/>
        </w:rPr>
        <w:t>的</w:t>
      </w:r>
      <w:r w:rsidR="004A59CB">
        <w:t>大数据产品。</w:t>
      </w:r>
      <w:r w:rsidR="007B7152">
        <w:rPr>
          <w:rFonts w:hint="eastAsia"/>
        </w:rPr>
        <w:t>并</w:t>
      </w:r>
      <w:r w:rsidR="007B7152">
        <w:t>可以</w:t>
      </w:r>
      <w:r w:rsidR="007B7152">
        <w:rPr>
          <w:rFonts w:hint="eastAsia"/>
        </w:rPr>
        <w:t>在任务</w:t>
      </w:r>
      <w:r w:rsidR="007B7152">
        <w:t>编排</w:t>
      </w:r>
      <w:r w:rsidR="007B7152">
        <w:rPr>
          <w:rFonts w:hint="eastAsia"/>
        </w:rPr>
        <w:t>过程中</w:t>
      </w:r>
      <w:r w:rsidR="007B7152">
        <w:t>生成</w:t>
      </w:r>
      <w:r w:rsidR="007B7152">
        <w:rPr>
          <w:rFonts w:hint="eastAsia"/>
        </w:rPr>
        <w:t>相关</w:t>
      </w:r>
      <w:r w:rsidR="007B7152">
        <w:t>配置文件与执行文件，</w:t>
      </w:r>
      <w:r w:rsidR="007B7152">
        <w:rPr>
          <w:rFonts w:hint="eastAsia"/>
        </w:rPr>
        <w:t>通过</w:t>
      </w:r>
      <w:r w:rsidR="007B7152">
        <w:t>导出</w:t>
      </w:r>
      <w:r w:rsidR="007B7152">
        <w:rPr>
          <w:rFonts w:hint="eastAsia"/>
        </w:rPr>
        <w:t>方式</w:t>
      </w:r>
      <w:r w:rsidR="007B7152">
        <w:t>能够获取相关文件，</w:t>
      </w:r>
      <w:r w:rsidR="007B7152">
        <w:rPr>
          <w:rFonts w:hint="eastAsia"/>
        </w:rPr>
        <w:t>保证</w:t>
      </w:r>
      <w:r w:rsidR="007B7152">
        <w:t>文件</w:t>
      </w:r>
      <w:r w:rsidR="007B7152">
        <w:rPr>
          <w:rFonts w:hint="eastAsia"/>
        </w:rPr>
        <w:t>的</w:t>
      </w:r>
      <w:r w:rsidR="007B7152">
        <w:t>快速</w:t>
      </w:r>
      <w:r w:rsidR="007B7152">
        <w:rPr>
          <w:rFonts w:hint="eastAsia"/>
        </w:rPr>
        <w:t>移植</w:t>
      </w:r>
      <w:r w:rsidR="00845646">
        <w:rPr>
          <w:rFonts w:hint="eastAsia"/>
        </w:rPr>
        <w:t>，</w:t>
      </w:r>
      <w:r w:rsidR="00845646">
        <w:t>同时需要</w:t>
      </w:r>
      <w:r w:rsidR="00845646">
        <w:rPr>
          <w:rFonts w:hint="eastAsia"/>
        </w:rPr>
        <w:t>对</w:t>
      </w:r>
      <w:r w:rsidR="00845646">
        <w:t>各任务实例的状态进行跟踪监测</w:t>
      </w:r>
      <w:r w:rsidR="00845646">
        <w:rPr>
          <w:rFonts w:hint="eastAsia"/>
        </w:rPr>
        <w:t>并</w:t>
      </w:r>
      <w:r w:rsidR="00845646">
        <w:t>进行展现</w:t>
      </w:r>
      <w:r w:rsidR="00845646">
        <w:rPr>
          <w:rFonts w:hint="eastAsia"/>
        </w:rPr>
        <w:t>，</w:t>
      </w:r>
      <w:r w:rsidR="00845646">
        <w:t>保证</w:t>
      </w:r>
      <w:r w:rsidR="00845646">
        <w:rPr>
          <w:rFonts w:hint="eastAsia"/>
        </w:rPr>
        <w:t>开发者掌握产品</w:t>
      </w:r>
      <w:r w:rsidR="00845646">
        <w:t>运行</w:t>
      </w:r>
      <w:r w:rsidR="002F1CFB">
        <w:rPr>
          <w:rFonts w:hint="eastAsia"/>
        </w:rPr>
        <w:t>各</w:t>
      </w:r>
      <w:r w:rsidR="002F1CFB">
        <w:t>阶段的状态与结果。</w:t>
      </w:r>
      <w:r w:rsidR="002F1CFB">
        <w:rPr>
          <w:rFonts w:hint="eastAsia"/>
        </w:rPr>
        <w:t>综合</w:t>
      </w:r>
      <w:r w:rsidR="002F1CFB">
        <w:t>分析</w:t>
      </w:r>
      <w:r w:rsidR="002F1CFB">
        <w:rPr>
          <w:rFonts w:hint="eastAsia"/>
        </w:rPr>
        <w:t>大数据任务</w:t>
      </w:r>
      <w:r w:rsidR="002F1CFB">
        <w:t>编排工具</w:t>
      </w:r>
      <w:r w:rsidR="002F1CFB">
        <w:rPr>
          <w:rFonts w:hint="eastAsia"/>
        </w:rPr>
        <w:t>需要</w:t>
      </w:r>
      <w:r w:rsidR="002F1CFB">
        <w:t>提供给</w:t>
      </w:r>
      <w:r w:rsidR="002F1CFB">
        <w:rPr>
          <w:rFonts w:hint="eastAsia"/>
        </w:rPr>
        <w:t>以下</w:t>
      </w:r>
      <w:r w:rsidR="002F1CFB">
        <w:t>功能：</w:t>
      </w:r>
    </w:p>
    <w:p w14:paraId="61DF610D" w14:textId="182EBC53" w:rsidR="002F1CFB" w:rsidRDefault="002F1CFB" w:rsidP="00897828">
      <w:pPr>
        <w:pStyle w:val="ad"/>
        <w:numPr>
          <w:ilvl w:val="0"/>
          <w:numId w:val="34"/>
        </w:numPr>
        <w:spacing w:beforeLines="50" w:before="156"/>
        <w:ind w:firstLineChars="0"/>
      </w:pPr>
      <w:r>
        <w:rPr>
          <w:rFonts w:hint="eastAsia"/>
        </w:rPr>
        <w:t>任务</w:t>
      </w:r>
      <w:r>
        <w:t>管理：</w:t>
      </w:r>
      <w:r>
        <w:rPr>
          <w:rFonts w:hint="eastAsia"/>
        </w:rPr>
        <w:t>主要实现</w:t>
      </w:r>
      <w:r>
        <w:t>对</w:t>
      </w:r>
      <w:r>
        <w:rPr>
          <w:rFonts w:hint="eastAsia"/>
        </w:rPr>
        <w:t>定义</w:t>
      </w:r>
      <w:r>
        <w:t>任务的管理。包括</w:t>
      </w:r>
      <w:r>
        <w:rPr>
          <w:rFonts w:hint="eastAsia"/>
        </w:rPr>
        <w:t>：添加</w:t>
      </w:r>
      <w:r>
        <w:t>，删除</w:t>
      </w:r>
      <w:r>
        <w:rPr>
          <w:rFonts w:hint="eastAsia"/>
        </w:rPr>
        <w:t>，</w:t>
      </w:r>
      <w:r>
        <w:t>复制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，</w:t>
      </w:r>
      <w:r>
        <w:t>流程展现，</w:t>
      </w:r>
      <w:r>
        <w:rPr>
          <w:rFonts w:hint="eastAsia"/>
        </w:rPr>
        <w:t>任务编辑</w:t>
      </w:r>
      <w:r w:rsidR="00E83B5C">
        <w:rPr>
          <w:rFonts w:hint="eastAsia"/>
        </w:rPr>
        <w:t>以及</w:t>
      </w:r>
      <w:r w:rsidR="00D96851">
        <w:rPr>
          <w:rFonts w:hint="eastAsia"/>
        </w:rPr>
        <w:t>流程</w:t>
      </w:r>
      <w:r w:rsidR="00E83B5C">
        <w:t>文件的</w:t>
      </w:r>
      <w:r w:rsidR="00E83B5C">
        <w:rPr>
          <w:rFonts w:hint="eastAsia"/>
        </w:rPr>
        <w:t>导入</w:t>
      </w:r>
      <w:r w:rsidR="00E83B5C">
        <w:t>导出</w:t>
      </w:r>
      <w:r w:rsidR="00A0679C">
        <w:rPr>
          <w:rFonts w:hint="eastAsia"/>
        </w:rPr>
        <w:t>，参数配置展现与</w:t>
      </w:r>
      <w:r w:rsidR="00A0679C">
        <w:t>修改</w:t>
      </w:r>
      <w:r w:rsidR="00E83B5C">
        <w:t>等</w:t>
      </w:r>
      <w:r w:rsidR="00E83B5C">
        <w:rPr>
          <w:rFonts w:hint="eastAsia"/>
        </w:rPr>
        <w:t>操作，同时</w:t>
      </w:r>
      <w:r w:rsidR="00E83B5C">
        <w:t>在任务管理界面</w:t>
      </w:r>
      <w:r w:rsidR="00A0679C">
        <w:t>也可</w:t>
      </w:r>
      <w:r w:rsidR="00E83B5C">
        <w:rPr>
          <w:rFonts w:hint="eastAsia"/>
        </w:rPr>
        <w:t>对</w:t>
      </w:r>
      <w:r w:rsidR="00E83B5C">
        <w:t>各</w:t>
      </w:r>
      <w:r w:rsidR="00A53F42">
        <w:rPr>
          <w:rFonts w:hint="eastAsia"/>
        </w:rPr>
        <w:t>组件</w:t>
      </w:r>
      <w:r w:rsidR="00E83B5C">
        <w:t>进行操作。</w:t>
      </w:r>
    </w:p>
    <w:p w14:paraId="519A185A" w14:textId="14CEB273" w:rsidR="00E43BC2" w:rsidRDefault="007B7189" w:rsidP="00F95164">
      <w:pPr>
        <w:pStyle w:val="ad"/>
        <w:spacing w:beforeLines="50" w:before="156"/>
        <w:ind w:firstLineChars="0" w:firstLine="0"/>
      </w:pPr>
      <w:r>
        <w:rPr>
          <w:noProof/>
        </w:rPr>
        <w:drawing>
          <wp:inline distT="0" distB="0" distL="0" distR="0" wp14:anchorId="58A0A205" wp14:editId="7CE3150D">
            <wp:extent cx="5165767" cy="1607461"/>
            <wp:effectExtent l="152400" t="152400" r="358775" b="354965"/>
            <wp:docPr id="5" name="图片 5" descr="C:\Users\lzhitwh\Desktop\QQ截图20160516161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hitwh\Desktop\QQ截图201605161614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93" cy="1613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788FE4" w14:textId="16362BC9" w:rsidR="002F1CFB" w:rsidRDefault="002F1CFB" w:rsidP="00603679">
      <w:pPr>
        <w:pStyle w:val="ad"/>
        <w:numPr>
          <w:ilvl w:val="0"/>
          <w:numId w:val="34"/>
        </w:numPr>
        <w:spacing w:beforeLines="100" w:before="312"/>
        <w:ind w:firstLineChars="0"/>
      </w:pPr>
      <w:r>
        <w:rPr>
          <w:rFonts w:hint="eastAsia"/>
        </w:rPr>
        <w:lastRenderedPageBreak/>
        <w:t>实例管理</w:t>
      </w:r>
      <w:r>
        <w:t>：</w:t>
      </w:r>
      <w:r w:rsidR="00E83B5C">
        <w:rPr>
          <w:rFonts w:hint="eastAsia"/>
        </w:rPr>
        <w:t>主要</w:t>
      </w:r>
      <w:r w:rsidR="00E83B5C">
        <w:t>对运行，挂起</w:t>
      </w:r>
      <w:r w:rsidR="00E200B4">
        <w:rPr>
          <w:rFonts w:hint="eastAsia"/>
        </w:rPr>
        <w:t>，停止</w:t>
      </w:r>
      <w:r w:rsidR="00E83B5C">
        <w:rPr>
          <w:rFonts w:hint="eastAsia"/>
        </w:rPr>
        <w:t>等</w:t>
      </w:r>
      <w:r w:rsidR="00E83B5C">
        <w:t>状态</w:t>
      </w:r>
      <w:r w:rsidR="00E83B5C">
        <w:rPr>
          <w:rFonts w:hint="eastAsia"/>
        </w:rPr>
        <w:t>下</w:t>
      </w:r>
      <w:r w:rsidR="00E83B5C">
        <w:t>的实例</w:t>
      </w:r>
      <w:r w:rsidR="00E83B5C">
        <w:rPr>
          <w:rFonts w:hint="eastAsia"/>
        </w:rPr>
        <w:t>进行</w:t>
      </w:r>
      <w:r w:rsidR="00E83B5C">
        <w:t>管理。</w:t>
      </w:r>
      <w:r w:rsidR="00E83B5C">
        <w:rPr>
          <w:rFonts w:hint="eastAsia"/>
        </w:rPr>
        <w:t>包括：停止</w:t>
      </w:r>
      <w:r w:rsidR="00E83B5C">
        <w:t>，</w:t>
      </w:r>
      <w:r w:rsidR="00E83B5C">
        <w:rPr>
          <w:rFonts w:hint="eastAsia"/>
        </w:rPr>
        <w:t>运行，状态</w:t>
      </w:r>
      <w:r w:rsidR="00E83B5C">
        <w:t>展现，数据</w:t>
      </w:r>
      <w:r w:rsidR="00E83B5C">
        <w:rPr>
          <w:rFonts w:hint="eastAsia"/>
        </w:rPr>
        <w:t>展现</w:t>
      </w:r>
      <w:r w:rsidR="00E83B5C">
        <w:t>，日志展现等操作。</w:t>
      </w:r>
    </w:p>
    <w:p w14:paraId="4E18E2B5" w14:textId="67951A24" w:rsidR="003206BB" w:rsidRDefault="003206BB" w:rsidP="00F95164">
      <w:pPr>
        <w:pStyle w:val="ad"/>
        <w:ind w:firstLineChars="0" w:firstLine="0"/>
      </w:pPr>
      <w:r>
        <w:rPr>
          <w:noProof/>
        </w:rPr>
        <w:drawing>
          <wp:inline distT="0" distB="0" distL="0" distR="0" wp14:anchorId="3664C13D" wp14:editId="2F99B407">
            <wp:extent cx="5131513" cy="2327563"/>
            <wp:effectExtent l="152400" t="152400" r="354965" b="358775"/>
            <wp:docPr id="17" name="图片 17" descr="C:\Users\lzhitwh\Desktop\QQ截图20160516083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zhitwh\Desktop\QQ截图201605160831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59" cy="235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9DED0" w14:textId="12B70537" w:rsidR="002F1CFB" w:rsidRDefault="002F1CFB" w:rsidP="002F1CFB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拖拽开发</w:t>
      </w:r>
      <w:r w:rsidR="00E200B4">
        <w:rPr>
          <w:rFonts w:hint="eastAsia"/>
        </w:rPr>
        <w:t>：主要是</w:t>
      </w:r>
      <w:r w:rsidR="00E200B4">
        <w:t>在可视化界面下以拖拽</w:t>
      </w:r>
      <w:r w:rsidR="00E200B4">
        <w:rPr>
          <w:rFonts w:hint="eastAsia"/>
        </w:rPr>
        <w:t>组件</w:t>
      </w:r>
      <w:r w:rsidR="00E200B4">
        <w:t>的方式</w:t>
      </w:r>
      <w:r w:rsidR="00A53F42">
        <w:rPr>
          <w:rFonts w:hint="eastAsia"/>
        </w:rPr>
        <w:t>，</w:t>
      </w:r>
      <w:r w:rsidR="00A53F42">
        <w:t>对任务</w:t>
      </w:r>
      <w:r w:rsidR="00A53F42">
        <w:rPr>
          <w:rFonts w:hint="eastAsia"/>
        </w:rPr>
        <w:t>进行</w:t>
      </w:r>
      <w:r w:rsidR="00A53F42">
        <w:t>编排</w:t>
      </w:r>
      <w:r w:rsidR="00A53F42">
        <w:rPr>
          <w:rFonts w:hint="eastAsia"/>
        </w:rPr>
        <w:t>开发，</w:t>
      </w:r>
      <w:r w:rsidR="00A53F42">
        <w:t>设置相关参数。</w:t>
      </w:r>
      <w:r w:rsidR="00A53F42">
        <w:rPr>
          <w:rFonts w:hint="eastAsia"/>
        </w:rPr>
        <w:t>同时对</w:t>
      </w:r>
      <w:r w:rsidR="00A53F42">
        <w:t>编排</w:t>
      </w:r>
      <w:r w:rsidR="00A53F42">
        <w:rPr>
          <w:rFonts w:hint="eastAsia"/>
        </w:rPr>
        <w:t>的</w:t>
      </w:r>
      <w:r w:rsidR="00A53F42">
        <w:t>任务进行</w:t>
      </w:r>
      <w:r w:rsidR="00A53F42">
        <w:rPr>
          <w:rFonts w:hint="eastAsia"/>
        </w:rPr>
        <w:t>流程</w:t>
      </w:r>
      <w:r w:rsidR="00A53F42">
        <w:t>展现</w:t>
      </w:r>
      <w:r w:rsidR="00D96851">
        <w:rPr>
          <w:rFonts w:hint="eastAsia"/>
        </w:rPr>
        <w:t>，为对</w:t>
      </w:r>
      <w:r w:rsidR="00D96851">
        <w:t>IDAP</w:t>
      </w:r>
      <w:r w:rsidR="00D96851">
        <w:t>进行</w:t>
      </w:r>
      <w:r w:rsidR="00D96851">
        <w:rPr>
          <w:rFonts w:hint="eastAsia"/>
        </w:rPr>
        <w:t>完全</w:t>
      </w:r>
      <w:r w:rsidR="00D96851">
        <w:t>支持</w:t>
      </w:r>
      <w:r w:rsidR="00D96851">
        <w:rPr>
          <w:rFonts w:hint="eastAsia"/>
        </w:rPr>
        <w:t>，拖拽开发</w:t>
      </w:r>
      <w:r w:rsidR="00D96851">
        <w:t>需要支持</w:t>
      </w:r>
      <w:r w:rsidR="00D96851">
        <w:rPr>
          <w:rFonts w:hint="eastAsia"/>
        </w:rPr>
        <w:t>Oozie</w:t>
      </w:r>
      <w:r w:rsidR="00D96851">
        <w:t>全部</w:t>
      </w:r>
      <w:r w:rsidR="00D96851">
        <w:rPr>
          <w:rFonts w:hint="eastAsia"/>
        </w:rPr>
        <w:t>动作</w:t>
      </w:r>
      <w:r w:rsidR="00D96851">
        <w:t>节点</w:t>
      </w:r>
      <w:r w:rsidR="00A53F42">
        <w:t>。</w:t>
      </w:r>
    </w:p>
    <w:p w14:paraId="0516F95F" w14:textId="06AC897E" w:rsidR="003206BB" w:rsidRDefault="003206BB" w:rsidP="00F95164">
      <w:pPr>
        <w:pStyle w:val="ad"/>
        <w:ind w:firstLineChars="0" w:firstLine="0"/>
      </w:pPr>
      <w:r>
        <w:rPr>
          <w:noProof/>
        </w:rPr>
        <w:drawing>
          <wp:inline distT="0" distB="0" distL="0" distR="0" wp14:anchorId="7970CF78" wp14:editId="23A0DDC4">
            <wp:extent cx="2366932" cy="1005840"/>
            <wp:effectExtent l="133350" t="114300" r="147955" b="137160"/>
            <wp:docPr id="23" name="图片 23" descr="C:\Users\lzhitwh\Desktop\QQ截图20160516161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zhitwh\Desktop\QQ截图201605161618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70" cy="10561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06C5D">
        <w:rPr>
          <w:noProof/>
        </w:rPr>
        <w:drawing>
          <wp:inline distT="0" distB="0" distL="0" distR="0" wp14:anchorId="24234A37" wp14:editId="1DE14DA6">
            <wp:extent cx="2225040" cy="106457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1508" cy="10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11BA" w14:textId="68DEDA47" w:rsidR="002F1CFB" w:rsidRDefault="002F1CFB" w:rsidP="002F1CFB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在线可编辑</w:t>
      </w:r>
      <w:r w:rsidR="00A53F42">
        <w:rPr>
          <w:rFonts w:hint="eastAsia"/>
        </w:rPr>
        <w:t>：</w:t>
      </w:r>
      <w:r w:rsidR="009F2176">
        <w:rPr>
          <w:rFonts w:hint="eastAsia"/>
        </w:rPr>
        <w:t>以拖拽方式</w:t>
      </w:r>
      <w:r w:rsidR="009F2176">
        <w:t>编排的任务</w:t>
      </w:r>
      <w:r w:rsidR="009F2176">
        <w:rPr>
          <w:rFonts w:hint="eastAsia"/>
        </w:rPr>
        <w:t>，最终生成</w:t>
      </w:r>
      <w:r w:rsidR="009F2176">
        <w:t>运行</w:t>
      </w:r>
      <w:r w:rsidR="009F2176">
        <w:rPr>
          <w:rFonts w:hint="eastAsia"/>
        </w:rPr>
        <w:t>相关</w:t>
      </w:r>
      <w:r w:rsidR="009F2176">
        <w:t>文件，</w:t>
      </w:r>
      <w:r w:rsidR="009F2176">
        <w:rPr>
          <w:rFonts w:hint="eastAsia"/>
        </w:rPr>
        <w:t>开发</w:t>
      </w:r>
      <w:r w:rsidR="009F2176">
        <w:t>者可以在线编辑相关文件进行参数修改</w:t>
      </w:r>
      <w:r w:rsidR="009F2176">
        <w:rPr>
          <w:rFonts w:hint="eastAsia"/>
        </w:rPr>
        <w:t>优化。</w:t>
      </w:r>
    </w:p>
    <w:p w14:paraId="644BDB7E" w14:textId="1B938F87" w:rsidR="002F1CFB" w:rsidRDefault="002F1CFB" w:rsidP="002F1CFB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自定义</w:t>
      </w:r>
      <w:r>
        <w:t>组件</w:t>
      </w:r>
      <w:r w:rsidR="009F2176">
        <w:rPr>
          <w:rFonts w:hint="eastAsia"/>
        </w:rPr>
        <w:t>：</w:t>
      </w:r>
      <w:r w:rsidR="00A47779">
        <w:rPr>
          <w:rFonts w:hint="eastAsia"/>
        </w:rPr>
        <w:t>根据</w:t>
      </w:r>
      <w:r w:rsidR="00A47779">
        <w:t>任务不同，可以</w:t>
      </w:r>
      <w:r w:rsidR="00A47779">
        <w:rPr>
          <w:rFonts w:hint="eastAsia"/>
        </w:rPr>
        <w:t>添加</w:t>
      </w:r>
      <w:r w:rsidR="00A47779">
        <w:t>，删除，修改</w:t>
      </w:r>
      <w:r w:rsidR="00A47779">
        <w:rPr>
          <w:rFonts w:hint="eastAsia"/>
        </w:rPr>
        <w:t>各组件</w:t>
      </w:r>
      <w:r w:rsidR="00FC541F">
        <w:rPr>
          <w:rFonts w:hint="eastAsia"/>
        </w:rPr>
        <w:t>。</w:t>
      </w:r>
    </w:p>
    <w:p w14:paraId="0F8DB890" w14:textId="1D4C9A75" w:rsidR="002F1CFB" w:rsidRDefault="00A47779" w:rsidP="002F1CFB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数据</w:t>
      </w:r>
      <w:r w:rsidR="002F1CFB">
        <w:t>展示</w:t>
      </w:r>
      <w:r>
        <w:rPr>
          <w:rFonts w:hint="eastAsia"/>
        </w:rPr>
        <w:t>：用于</w:t>
      </w:r>
      <w:r>
        <w:t>展示任务执行各阶段</w:t>
      </w:r>
      <w:r>
        <w:rPr>
          <w:rFonts w:hint="eastAsia"/>
        </w:rPr>
        <w:t>生成的</w:t>
      </w:r>
      <w:r>
        <w:t>数据</w:t>
      </w:r>
      <w:r>
        <w:rPr>
          <w:rFonts w:hint="eastAsia"/>
        </w:rPr>
        <w:t>。</w:t>
      </w:r>
    </w:p>
    <w:p w14:paraId="32406AB2" w14:textId="3E5DE410" w:rsidR="00A0679C" w:rsidRPr="00FC541F" w:rsidRDefault="002F1CFB" w:rsidP="00FC541F">
      <w:pPr>
        <w:pStyle w:val="ad"/>
        <w:numPr>
          <w:ilvl w:val="0"/>
          <w:numId w:val="34"/>
        </w:numPr>
        <w:ind w:firstLineChars="0"/>
      </w:pPr>
      <w:r>
        <w:rPr>
          <w:rFonts w:hint="eastAsia"/>
        </w:rPr>
        <w:t>日志</w:t>
      </w:r>
      <w:r>
        <w:t>展示</w:t>
      </w:r>
      <w:r w:rsidR="00A47779">
        <w:rPr>
          <w:rFonts w:hint="eastAsia"/>
        </w:rPr>
        <w:t>：</w:t>
      </w:r>
      <w:r w:rsidR="00A47779">
        <w:t>用于展示任务执行过程中产生的日志信息</w:t>
      </w:r>
      <w:r w:rsidR="00A47779">
        <w:rPr>
          <w:rFonts w:hint="eastAsia"/>
        </w:rPr>
        <w:t>，</w:t>
      </w:r>
      <w:r w:rsidR="00A47779">
        <w:t>方便开发者对任务进行调试管理。</w:t>
      </w:r>
      <w:bookmarkStart w:id="8" w:name="_Toc450759811"/>
      <w:r w:rsidR="00A0679C">
        <w:br w:type="page"/>
      </w:r>
    </w:p>
    <w:p w14:paraId="15F84151" w14:textId="77777777" w:rsidR="002F3B0A" w:rsidRDefault="002F3B0A" w:rsidP="002F3B0A">
      <w:pPr>
        <w:pStyle w:val="1"/>
      </w:pPr>
      <w:bookmarkStart w:id="9" w:name="_Toc451180965"/>
      <w:bookmarkStart w:id="10" w:name="_Toc451188957"/>
      <w:r>
        <w:rPr>
          <w:rFonts w:hint="eastAsia"/>
        </w:rPr>
        <w:lastRenderedPageBreak/>
        <w:t>工作安排</w:t>
      </w:r>
      <w:bookmarkEnd w:id="9"/>
      <w:bookmarkEnd w:id="10"/>
    </w:p>
    <w:p w14:paraId="6FEE7626" w14:textId="608369CF" w:rsidR="002F3B0A" w:rsidRDefault="002F3B0A" w:rsidP="002F3B0A">
      <w:pPr>
        <w:ind w:left="360" w:firstLine="480"/>
      </w:pPr>
      <w:r>
        <w:rPr>
          <w:rFonts w:hint="eastAsia"/>
        </w:rPr>
        <w:t>主要</w:t>
      </w:r>
      <w:r>
        <w:t>分为三个阶段</w:t>
      </w:r>
      <w:r>
        <w:rPr>
          <w:rFonts w:hint="eastAsia"/>
        </w:rPr>
        <w:t>：</w:t>
      </w:r>
      <w:r>
        <w:t>分别为：</w:t>
      </w:r>
      <w:r w:rsidR="0004376E">
        <w:rPr>
          <w:rFonts w:hint="eastAsia"/>
        </w:rPr>
        <w:t>技术</w:t>
      </w:r>
      <w:r w:rsidR="0004376E">
        <w:t>验证阶段</w:t>
      </w:r>
      <w:r>
        <w:t>，</w:t>
      </w:r>
      <w:r w:rsidR="0004376E">
        <w:rPr>
          <w:rFonts w:hint="eastAsia"/>
        </w:rPr>
        <w:t>控制</w:t>
      </w:r>
      <w:r w:rsidR="0004376E">
        <w:t>管理</w:t>
      </w:r>
      <w:r>
        <w:rPr>
          <w:rFonts w:hint="eastAsia"/>
        </w:rPr>
        <w:t>，</w:t>
      </w:r>
      <w:r w:rsidR="0004376E">
        <w:rPr>
          <w:rFonts w:hint="eastAsia"/>
        </w:rPr>
        <w:t>可视化</w:t>
      </w:r>
      <w:r>
        <w:t>。</w:t>
      </w:r>
    </w:p>
    <w:p w14:paraId="2A3772B6" w14:textId="1B12FDC5" w:rsidR="002F3B0A" w:rsidRDefault="0004376E" w:rsidP="002F3B0A">
      <w:pPr>
        <w:ind w:left="360" w:firstLine="480"/>
      </w:pPr>
      <w:r>
        <w:rPr>
          <w:rFonts w:hint="eastAsia"/>
        </w:rPr>
        <w:t>技术验证</w:t>
      </w:r>
      <w:r>
        <w:t>阶段</w:t>
      </w:r>
      <w:r w:rsidR="002F3B0A">
        <w:t>：</w:t>
      </w:r>
      <w:r w:rsidR="002F3B0A">
        <w:rPr>
          <w:rFonts w:hint="eastAsia"/>
        </w:rPr>
        <w:t>数据流</w:t>
      </w:r>
      <w:r w:rsidR="002F3B0A">
        <w:t>开发第一阶段</w:t>
      </w:r>
      <w:r w:rsidR="002F3B0A">
        <w:rPr>
          <w:rFonts w:hint="eastAsia"/>
        </w:rPr>
        <w:t>，</w:t>
      </w:r>
      <w:r w:rsidR="002F3B0A">
        <w:t>主要实现：</w:t>
      </w:r>
      <w:r w:rsidR="002F3B0A">
        <w:rPr>
          <w:rFonts w:hint="eastAsia"/>
        </w:rPr>
        <w:t>通过手动</w:t>
      </w:r>
      <w:r w:rsidR="002F3B0A">
        <w:t>编写相关</w:t>
      </w:r>
      <w:r w:rsidR="002F3B0A">
        <w:t>xml</w:t>
      </w:r>
      <w:r w:rsidR="002F3B0A">
        <w:rPr>
          <w:rFonts w:hint="eastAsia"/>
        </w:rPr>
        <w:t>文件</w:t>
      </w:r>
      <w:r w:rsidR="002F3B0A">
        <w:t>与配置文件的方式，可以对</w:t>
      </w:r>
      <w:r w:rsidR="002F3B0A">
        <w:t>IDAP</w:t>
      </w:r>
      <w:r w:rsidR="002F3B0A">
        <w:t>相关</w:t>
      </w:r>
      <w:r w:rsidR="002F3B0A">
        <w:rPr>
          <w:rFonts w:hint="eastAsia"/>
        </w:rPr>
        <w:t>组件</w:t>
      </w:r>
      <w:r w:rsidR="002F3B0A">
        <w:t>进行</w:t>
      </w:r>
      <w:r w:rsidR="002F3B0A">
        <w:rPr>
          <w:rFonts w:hint="eastAsia"/>
        </w:rPr>
        <w:t>任务编排</w:t>
      </w:r>
      <w:r w:rsidR="002F3B0A">
        <w:t>，保证任务运行。主要</w:t>
      </w:r>
      <w:r w:rsidR="002F3B0A">
        <w:rPr>
          <w:rFonts w:hint="eastAsia"/>
        </w:rPr>
        <w:t>完成</w:t>
      </w:r>
      <w:r w:rsidR="002F3B0A">
        <w:t>工作包括：</w:t>
      </w:r>
      <w:r w:rsidR="002F3B0A">
        <w:rPr>
          <w:rFonts w:hint="eastAsia"/>
        </w:rPr>
        <w:t>验证</w:t>
      </w:r>
      <w:r w:rsidR="002F3B0A">
        <w:rPr>
          <w:rFonts w:hint="eastAsia"/>
        </w:rPr>
        <w:t>Oozie</w:t>
      </w:r>
      <w:r w:rsidR="002F3B0A">
        <w:t>可用性</w:t>
      </w:r>
      <w:r w:rsidR="002F3B0A">
        <w:rPr>
          <w:rFonts w:hint="eastAsia"/>
        </w:rPr>
        <w:t>，</w:t>
      </w:r>
      <w:r w:rsidR="002F3B0A">
        <w:t>熟悉</w:t>
      </w:r>
      <w:r w:rsidR="002F3B0A">
        <w:rPr>
          <w:rFonts w:hint="eastAsia"/>
        </w:rPr>
        <w:t>任务编排</w:t>
      </w:r>
      <w:r w:rsidR="002F3B0A">
        <w:t>流程</w:t>
      </w:r>
      <w:r w:rsidR="002F3B0A">
        <w:rPr>
          <w:rFonts w:hint="eastAsia"/>
        </w:rPr>
        <w:t>，可通过</w:t>
      </w:r>
      <w:r w:rsidR="002F3B0A">
        <w:t>命令</w:t>
      </w:r>
      <w:r w:rsidR="002F3B0A">
        <w:rPr>
          <w:rFonts w:hint="eastAsia"/>
        </w:rPr>
        <w:t>形式</w:t>
      </w:r>
      <w:r w:rsidR="002F3B0A">
        <w:t>对任务进行</w:t>
      </w:r>
      <w:r w:rsidR="002F3B0A">
        <w:rPr>
          <w:rFonts w:hint="eastAsia"/>
        </w:rPr>
        <w:t>启动，</w:t>
      </w:r>
      <w:r w:rsidR="002F3B0A">
        <w:t>执行，停止等操作。</w:t>
      </w:r>
    </w:p>
    <w:p w14:paraId="2C3880F7" w14:textId="5EBEB04E" w:rsidR="002F3B0A" w:rsidRDefault="0004376E" w:rsidP="002F3B0A">
      <w:pPr>
        <w:ind w:left="360" w:firstLine="480"/>
      </w:pPr>
      <w:r>
        <w:rPr>
          <w:rFonts w:hint="eastAsia"/>
        </w:rPr>
        <w:t>控制</w:t>
      </w:r>
      <w:r>
        <w:t>管理</w:t>
      </w:r>
      <w:r w:rsidR="002F3B0A">
        <w:t>：数据流开发第二</w:t>
      </w:r>
      <w:r w:rsidR="002F3B0A">
        <w:rPr>
          <w:rFonts w:hint="eastAsia"/>
        </w:rPr>
        <w:t>阶段，完成对任务</w:t>
      </w:r>
      <w:r w:rsidR="002F3B0A">
        <w:t>管理</w:t>
      </w:r>
      <w:r w:rsidR="002F3B0A">
        <w:rPr>
          <w:rFonts w:hint="eastAsia"/>
        </w:rPr>
        <w:t>，实例管理的开发</w:t>
      </w:r>
      <w:r w:rsidR="002F3B0A">
        <w:t>，</w:t>
      </w:r>
      <w:r w:rsidR="002F3B0A">
        <w:rPr>
          <w:rFonts w:hint="eastAsia"/>
        </w:rPr>
        <w:t>同时</w:t>
      </w:r>
      <w:r w:rsidR="002F3B0A">
        <w:t>支持</w:t>
      </w:r>
      <w:r w:rsidR="002F3B0A">
        <w:rPr>
          <w:rFonts w:hint="eastAsia"/>
        </w:rPr>
        <w:t>文件的</w:t>
      </w:r>
      <w:r w:rsidR="002F3B0A">
        <w:t>导入</w:t>
      </w:r>
      <w:r w:rsidR="002F3B0A">
        <w:rPr>
          <w:rFonts w:hint="eastAsia"/>
        </w:rPr>
        <w:t>、</w:t>
      </w:r>
      <w:r w:rsidR="002F3B0A">
        <w:t>导出操作</w:t>
      </w:r>
      <w:r w:rsidR="002F3B0A">
        <w:rPr>
          <w:rFonts w:hint="eastAsia"/>
        </w:rPr>
        <w:t>。</w:t>
      </w:r>
      <w:r w:rsidR="002F3B0A">
        <w:t>主要</w:t>
      </w:r>
      <w:r w:rsidR="002F3B0A">
        <w:rPr>
          <w:rFonts w:hint="eastAsia"/>
        </w:rPr>
        <w:t>实现</w:t>
      </w:r>
      <w:r w:rsidR="002F3B0A">
        <w:t>：</w:t>
      </w:r>
      <w:r w:rsidR="002F3B0A">
        <w:rPr>
          <w:rFonts w:hint="eastAsia"/>
        </w:rPr>
        <w:t>可以对</w:t>
      </w:r>
      <w:r w:rsidR="002F3B0A">
        <w:t>任务进行添加，删除，编辑</w:t>
      </w:r>
      <w:r w:rsidR="002F3B0A">
        <w:rPr>
          <w:rFonts w:hint="eastAsia"/>
        </w:rPr>
        <w:t>等</w:t>
      </w:r>
      <w:r w:rsidR="002F3B0A">
        <w:t>操作</w:t>
      </w:r>
      <w:r w:rsidR="002F3B0A">
        <w:rPr>
          <w:rFonts w:hint="eastAsia"/>
        </w:rPr>
        <w:t>，可以</w:t>
      </w:r>
      <w:r w:rsidR="002F3B0A">
        <w:t>在任务管理页面</w:t>
      </w:r>
      <w:r w:rsidR="002F3B0A">
        <w:rPr>
          <w:rFonts w:hint="eastAsia"/>
        </w:rPr>
        <w:t>以</w:t>
      </w:r>
      <w:r w:rsidR="002F3B0A">
        <w:t>导入</w:t>
      </w:r>
      <w:r w:rsidR="002F3B0A">
        <w:rPr>
          <w:rFonts w:hint="eastAsia"/>
        </w:rPr>
        <w:t>、</w:t>
      </w:r>
      <w:r w:rsidR="002F3B0A">
        <w:t>导出文件</w:t>
      </w:r>
      <w:r w:rsidR="002F3B0A">
        <w:rPr>
          <w:rFonts w:hint="eastAsia"/>
        </w:rPr>
        <w:t>的</w:t>
      </w:r>
      <w:r w:rsidR="002F3B0A">
        <w:t>方式生成相关任务</w:t>
      </w:r>
      <w:r w:rsidR="002F3B0A">
        <w:rPr>
          <w:rFonts w:hint="eastAsia"/>
        </w:rPr>
        <w:t>，所有</w:t>
      </w:r>
      <w:r w:rsidR="002F3B0A">
        <w:t>任务以列表形式</w:t>
      </w:r>
      <w:r w:rsidR="002F3B0A">
        <w:rPr>
          <w:rFonts w:hint="eastAsia"/>
        </w:rPr>
        <w:t>展现</w:t>
      </w:r>
      <w:r w:rsidR="002F3B0A">
        <w:t>。</w:t>
      </w:r>
      <w:r w:rsidR="002F3B0A">
        <w:rPr>
          <w:rFonts w:hint="eastAsia"/>
        </w:rPr>
        <w:t>可以</w:t>
      </w:r>
      <w:r w:rsidR="002F3B0A">
        <w:t>对</w:t>
      </w:r>
      <w:r w:rsidR="002F3B0A">
        <w:rPr>
          <w:rFonts w:hint="eastAsia"/>
        </w:rPr>
        <w:t>实例</w:t>
      </w:r>
      <w:r w:rsidR="002F3B0A">
        <w:t>进行管理，</w:t>
      </w:r>
      <w:r w:rsidR="002F3B0A">
        <w:rPr>
          <w:rFonts w:hint="eastAsia"/>
        </w:rPr>
        <w:t>所有</w:t>
      </w:r>
      <w:r w:rsidR="002F3B0A">
        <w:t>运行实例以</w:t>
      </w:r>
      <w:r w:rsidR="002F3B0A">
        <w:rPr>
          <w:rFonts w:hint="eastAsia"/>
        </w:rPr>
        <w:t>列表</w:t>
      </w:r>
      <w:r w:rsidR="002F3B0A">
        <w:t>形式进行</w:t>
      </w:r>
      <w:r w:rsidR="002F3B0A">
        <w:rPr>
          <w:rFonts w:hint="eastAsia"/>
        </w:rPr>
        <w:t>展示，</w:t>
      </w:r>
      <w:r w:rsidR="002F3B0A">
        <w:t>可以查看</w:t>
      </w:r>
      <w:r w:rsidR="002F3B0A">
        <w:rPr>
          <w:rFonts w:hint="eastAsia"/>
        </w:rPr>
        <w:t>实例</w:t>
      </w:r>
      <w:r w:rsidR="002F3B0A">
        <w:t>参数配置</w:t>
      </w:r>
      <w:r w:rsidR="002F3B0A">
        <w:rPr>
          <w:rFonts w:hint="eastAsia"/>
        </w:rPr>
        <w:t>。</w:t>
      </w:r>
      <w:bookmarkStart w:id="11" w:name="_GoBack"/>
      <w:bookmarkEnd w:id="11"/>
    </w:p>
    <w:p w14:paraId="0EB85D33" w14:textId="6AADC69D" w:rsidR="002F3B0A" w:rsidRPr="00897828" w:rsidRDefault="0004376E" w:rsidP="002F3B0A">
      <w:pPr>
        <w:ind w:left="360" w:firstLine="480"/>
      </w:pPr>
      <w:r>
        <w:rPr>
          <w:rFonts w:hint="eastAsia"/>
        </w:rPr>
        <w:t>可视化</w:t>
      </w:r>
      <w:r w:rsidR="002F3B0A">
        <w:t>：</w:t>
      </w:r>
      <w:r w:rsidR="002F3B0A">
        <w:rPr>
          <w:rFonts w:hint="eastAsia"/>
        </w:rPr>
        <w:t>实现</w:t>
      </w:r>
      <w:r w:rsidR="002F3B0A">
        <w:t>所有功能</w:t>
      </w:r>
      <w:r w:rsidR="002F3B0A">
        <w:rPr>
          <w:rFonts w:hint="eastAsia"/>
        </w:rPr>
        <w:t>，</w:t>
      </w:r>
      <w:r w:rsidR="002F3B0A">
        <w:t>主要实现</w:t>
      </w:r>
      <w:r w:rsidR="002F3B0A">
        <w:rPr>
          <w:rFonts w:hint="eastAsia"/>
        </w:rPr>
        <w:t>:</w:t>
      </w:r>
      <w:r w:rsidR="002F3B0A">
        <w:rPr>
          <w:rFonts w:hint="eastAsia"/>
        </w:rPr>
        <w:t>任务</w:t>
      </w:r>
      <w:r w:rsidR="002F3B0A">
        <w:t>管理，实例管理，同时支持任务拖拽</w:t>
      </w:r>
      <w:r w:rsidR="002F3B0A">
        <w:rPr>
          <w:rFonts w:hint="eastAsia"/>
        </w:rPr>
        <w:t>，</w:t>
      </w:r>
      <w:r w:rsidR="002F3B0A">
        <w:t>页面可编辑，参数配置自动</w:t>
      </w:r>
      <w:r w:rsidR="002F3B0A">
        <w:rPr>
          <w:rFonts w:hint="eastAsia"/>
        </w:rPr>
        <w:t>生成</w:t>
      </w:r>
      <w:r w:rsidR="002F3B0A">
        <w:t>等操作</w:t>
      </w:r>
      <w:r w:rsidR="002F3B0A">
        <w:rPr>
          <w:rFonts w:hint="eastAsia"/>
        </w:rPr>
        <w:t>以及</w:t>
      </w:r>
      <w:r w:rsidR="002F3B0A">
        <w:t>数据展现，日志展现等</w:t>
      </w:r>
      <w:r w:rsidR="002F3B0A">
        <w:rPr>
          <w:rFonts w:hint="eastAsia"/>
        </w:rPr>
        <w:t>，</w:t>
      </w:r>
      <w:r w:rsidR="002F3B0A">
        <w:t>对</w:t>
      </w:r>
      <w:r w:rsidR="002F3B0A">
        <w:t>IDAP</w:t>
      </w:r>
      <w:r w:rsidR="002F3B0A">
        <w:t>有高度支持</w:t>
      </w:r>
      <w:r w:rsidR="002F3B0A">
        <w:rPr>
          <w:rFonts w:hint="eastAsia"/>
        </w:rPr>
        <w:t>，</w:t>
      </w:r>
      <w:r w:rsidR="002F3B0A">
        <w:t>同时具有</w:t>
      </w:r>
      <w:r w:rsidR="002F3B0A">
        <w:rPr>
          <w:rFonts w:hint="eastAsia"/>
        </w:rPr>
        <w:t>高</w:t>
      </w:r>
      <w:r w:rsidR="002F3B0A">
        <w:t>稳定性与高</w:t>
      </w:r>
      <w:r w:rsidR="002F3B0A">
        <w:rPr>
          <w:rFonts w:hint="eastAsia"/>
        </w:rPr>
        <w:t>可</w:t>
      </w:r>
      <w:r w:rsidR="002F3B0A">
        <w:t>操作性。</w:t>
      </w:r>
    </w:p>
    <w:p w14:paraId="1FBC4D90" w14:textId="77777777" w:rsidR="002F3B0A" w:rsidRDefault="002F3B0A">
      <w:pPr>
        <w:widowControl/>
        <w:spacing w:line="240" w:lineRule="auto"/>
        <w:ind w:firstLineChars="0" w:firstLine="0"/>
        <w:jc w:val="left"/>
        <w:rPr>
          <w:rFonts w:eastAsia="黑体"/>
          <w:bCs/>
          <w:kern w:val="44"/>
          <w:sz w:val="36"/>
          <w:szCs w:val="36"/>
        </w:rPr>
      </w:pPr>
      <w:r>
        <w:br w:type="page"/>
      </w:r>
    </w:p>
    <w:p w14:paraId="263A5CB2" w14:textId="3E88C362" w:rsidR="00CF5895" w:rsidRPr="005D5376" w:rsidRDefault="00CF5895" w:rsidP="003206BB">
      <w:pPr>
        <w:pStyle w:val="1"/>
      </w:pPr>
      <w:bookmarkStart w:id="12" w:name="_Toc451188958"/>
      <w:r w:rsidRPr="003225D3">
        <w:lastRenderedPageBreak/>
        <w:t>功能列表</w:t>
      </w:r>
      <w:bookmarkEnd w:id="8"/>
      <w:bookmarkEnd w:id="1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4802"/>
        <w:gridCol w:w="1843"/>
      </w:tblGrid>
      <w:tr w:rsidR="006967A3" w:rsidRPr="00511CD0" w14:paraId="73526DFB" w14:textId="25E7542E" w:rsidTr="00511CD0">
        <w:tc>
          <w:tcPr>
            <w:tcW w:w="2252" w:type="dxa"/>
            <w:shd w:val="clear" w:color="auto" w:fill="auto"/>
          </w:tcPr>
          <w:p w14:paraId="1F69D2FA" w14:textId="39DC1664" w:rsidR="003C5D60" w:rsidRPr="003F1BE3" w:rsidRDefault="003C5D60" w:rsidP="00D47547">
            <w:pPr>
              <w:pStyle w:val="ab"/>
              <w:ind w:firstLineChars="0" w:firstLine="0"/>
              <w:jc w:val="center"/>
            </w:pPr>
            <w:r w:rsidRPr="003F1BE3">
              <w:rPr>
                <w:rFonts w:hint="eastAsia"/>
              </w:rPr>
              <w:t>功能</w:t>
            </w:r>
          </w:p>
        </w:tc>
        <w:tc>
          <w:tcPr>
            <w:tcW w:w="4802" w:type="dxa"/>
            <w:shd w:val="clear" w:color="auto" w:fill="auto"/>
          </w:tcPr>
          <w:p w14:paraId="39CF9018" w14:textId="4B53C674" w:rsidR="003C5D60" w:rsidRPr="003F1BE3" w:rsidRDefault="003C5D60" w:rsidP="00D47547">
            <w:pPr>
              <w:pStyle w:val="ab"/>
              <w:ind w:firstLineChars="0" w:firstLine="0"/>
              <w:jc w:val="center"/>
            </w:pPr>
            <w:r w:rsidRPr="003F1BE3">
              <w:rPr>
                <w:rFonts w:hint="eastAsia"/>
              </w:rPr>
              <w:t>说明</w:t>
            </w:r>
          </w:p>
        </w:tc>
        <w:tc>
          <w:tcPr>
            <w:tcW w:w="1843" w:type="dxa"/>
            <w:shd w:val="clear" w:color="auto" w:fill="auto"/>
          </w:tcPr>
          <w:p w14:paraId="36953D02" w14:textId="053D815A" w:rsidR="003C5D60" w:rsidRPr="003F1BE3" w:rsidRDefault="003C5D60" w:rsidP="00D47547">
            <w:pPr>
              <w:pStyle w:val="ab"/>
              <w:ind w:firstLineChars="0" w:firstLine="0"/>
              <w:jc w:val="center"/>
            </w:pPr>
            <w:r w:rsidRPr="003F1BE3">
              <w:rPr>
                <w:rFonts w:hint="eastAsia"/>
              </w:rPr>
              <w:t>优先级</w:t>
            </w:r>
          </w:p>
        </w:tc>
      </w:tr>
      <w:tr w:rsidR="00A0679C" w:rsidRPr="003F1BE3" w14:paraId="392C13FA" w14:textId="77777777" w:rsidTr="00511CD0">
        <w:tc>
          <w:tcPr>
            <w:tcW w:w="2252" w:type="dxa"/>
            <w:shd w:val="clear" w:color="auto" w:fill="auto"/>
          </w:tcPr>
          <w:p w14:paraId="4AFD4251" w14:textId="0BE9E2DC" w:rsidR="00A0679C" w:rsidRDefault="00A0679C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t>管理</w:t>
            </w:r>
          </w:p>
        </w:tc>
        <w:tc>
          <w:tcPr>
            <w:tcW w:w="4802" w:type="dxa"/>
            <w:shd w:val="clear" w:color="auto" w:fill="auto"/>
          </w:tcPr>
          <w:p w14:paraId="70E5F2C4" w14:textId="5F6FC849" w:rsidR="00A0679C" w:rsidRDefault="00A0679C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对</w:t>
            </w:r>
            <w:r>
              <w:t>编排任务进行管理与操作。</w:t>
            </w:r>
          </w:p>
        </w:tc>
        <w:tc>
          <w:tcPr>
            <w:tcW w:w="1843" w:type="dxa"/>
            <w:shd w:val="clear" w:color="auto" w:fill="auto"/>
          </w:tcPr>
          <w:p w14:paraId="409F4523" w14:textId="5E6378BA" w:rsidR="00A0679C" w:rsidRPr="00A0679C" w:rsidRDefault="00A0679C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A0679C" w:rsidRPr="003F1BE3" w14:paraId="2A1334B3" w14:textId="77777777" w:rsidTr="00511CD0">
        <w:tc>
          <w:tcPr>
            <w:tcW w:w="2252" w:type="dxa"/>
            <w:shd w:val="clear" w:color="auto" w:fill="auto"/>
          </w:tcPr>
          <w:p w14:paraId="1820F186" w14:textId="5BF40D27" w:rsidR="00A0679C" w:rsidRDefault="00A0679C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实例管理</w:t>
            </w:r>
          </w:p>
        </w:tc>
        <w:tc>
          <w:tcPr>
            <w:tcW w:w="4802" w:type="dxa"/>
            <w:shd w:val="clear" w:color="auto" w:fill="auto"/>
          </w:tcPr>
          <w:p w14:paraId="42DE6B7C" w14:textId="696A76C6" w:rsidR="00A0679C" w:rsidRDefault="00A0679C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对运行</w:t>
            </w:r>
            <w:r>
              <w:t>实例进行管理</w:t>
            </w:r>
            <w:r>
              <w:rPr>
                <w:rFonts w:hint="eastAsia"/>
              </w:rPr>
              <w:t>，</w:t>
            </w:r>
            <w:r>
              <w:t>查看运行状态等。</w:t>
            </w:r>
          </w:p>
        </w:tc>
        <w:tc>
          <w:tcPr>
            <w:tcW w:w="1843" w:type="dxa"/>
            <w:shd w:val="clear" w:color="auto" w:fill="auto"/>
          </w:tcPr>
          <w:p w14:paraId="69CE4AA9" w14:textId="345B8ABC" w:rsidR="00A0679C" w:rsidRPr="00A0679C" w:rsidRDefault="00A0679C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6967A3" w:rsidRPr="003F1BE3" w14:paraId="218D5F28" w14:textId="77777777" w:rsidTr="00511CD0">
        <w:tc>
          <w:tcPr>
            <w:tcW w:w="2252" w:type="dxa"/>
            <w:shd w:val="clear" w:color="auto" w:fill="auto"/>
          </w:tcPr>
          <w:p w14:paraId="6281D56F" w14:textId="743DF375" w:rsidR="003C5D60" w:rsidRPr="003F1BE3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拖拽开发</w:t>
            </w:r>
          </w:p>
        </w:tc>
        <w:tc>
          <w:tcPr>
            <w:tcW w:w="4802" w:type="dxa"/>
            <w:shd w:val="clear" w:color="auto" w:fill="auto"/>
          </w:tcPr>
          <w:p w14:paraId="29E5E99A" w14:textId="4C361CC2" w:rsidR="003C5D60" w:rsidRPr="003F1BE3" w:rsidRDefault="006D5106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可视化的组件拖拽式开发</w:t>
            </w:r>
            <w:r w:rsidR="00BF5DEE">
              <w:rPr>
                <w:rFonts w:hint="eastAsia"/>
              </w:rPr>
              <w:t>。</w:t>
            </w:r>
          </w:p>
        </w:tc>
        <w:tc>
          <w:tcPr>
            <w:tcW w:w="1843" w:type="dxa"/>
            <w:shd w:val="clear" w:color="auto" w:fill="auto"/>
          </w:tcPr>
          <w:p w14:paraId="4595DEB3" w14:textId="634B3646" w:rsidR="003C5D60" w:rsidRDefault="003C5D60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683C25" w:rsidRPr="003F1BE3" w14:paraId="3B74774A" w14:textId="77777777" w:rsidTr="00511CD0">
        <w:tc>
          <w:tcPr>
            <w:tcW w:w="2252" w:type="dxa"/>
            <w:shd w:val="clear" w:color="auto" w:fill="auto"/>
          </w:tcPr>
          <w:p w14:paraId="64DBB72E" w14:textId="1E54AE8A" w:rsidR="00683C25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在线可编辑</w:t>
            </w:r>
          </w:p>
        </w:tc>
        <w:tc>
          <w:tcPr>
            <w:tcW w:w="4802" w:type="dxa"/>
            <w:shd w:val="clear" w:color="auto" w:fill="auto"/>
          </w:tcPr>
          <w:p w14:paraId="5C0F44B6" w14:textId="416ADA47" w:rsidR="00683C25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可以</w:t>
            </w:r>
            <w:r>
              <w:t>对部分流程进行手动编辑优化。</w:t>
            </w:r>
          </w:p>
        </w:tc>
        <w:tc>
          <w:tcPr>
            <w:tcW w:w="1843" w:type="dxa"/>
            <w:shd w:val="clear" w:color="auto" w:fill="auto"/>
          </w:tcPr>
          <w:p w14:paraId="50CBF4A0" w14:textId="079FCE31" w:rsidR="00683C25" w:rsidRDefault="00C617DE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16535" w:rsidRPr="003F1BE3" w14:paraId="32A8A627" w14:textId="77777777" w:rsidTr="00511CD0">
        <w:tc>
          <w:tcPr>
            <w:tcW w:w="2252" w:type="dxa"/>
            <w:shd w:val="clear" w:color="auto" w:fill="auto"/>
          </w:tcPr>
          <w:p w14:paraId="64641CE5" w14:textId="0B6F5356" w:rsidR="00E16535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自定义</w:t>
            </w:r>
            <w:r>
              <w:t>组件</w:t>
            </w:r>
            <w:r>
              <w:rPr>
                <w:rFonts w:hint="eastAsia"/>
              </w:rPr>
              <w:t>操作</w:t>
            </w:r>
          </w:p>
        </w:tc>
        <w:tc>
          <w:tcPr>
            <w:tcW w:w="4802" w:type="dxa"/>
            <w:shd w:val="clear" w:color="auto" w:fill="auto"/>
          </w:tcPr>
          <w:p w14:paraId="6FB55874" w14:textId="67769B71" w:rsidR="00E16535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可以根据</w:t>
            </w:r>
            <w:r>
              <w:t>需要手动添加删除部分组件。</w:t>
            </w:r>
          </w:p>
        </w:tc>
        <w:tc>
          <w:tcPr>
            <w:tcW w:w="1843" w:type="dxa"/>
            <w:shd w:val="clear" w:color="auto" w:fill="auto"/>
          </w:tcPr>
          <w:p w14:paraId="1B0F3D20" w14:textId="06994F6E" w:rsidR="00E16535" w:rsidRDefault="00826A5D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6967A3" w:rsidRPr="003F1BE3" w14:paraId="35ADAC20" w14:textId="77777777" w:rsidTr="00511CD0">
        <w:tc>
          <w:tcPr>
            <w:tcW w:w="2252" w:type="dxa"/>
            <w:shd w:val="clear" w:color="auto" w:fill="auto"/>
          </w:tcPr>
          <w:p w14:paraId="4CE81FA7" w14:textId="64D18EC6" w:rsidR="003C5D60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运行</w:t>
            </w:r>
            <w:r>
              <w:t>流程</w:t>
            </w:r>
            <w:r>
              <w:rPr>
                <w:rFonts w:hint="eastAsia"/>
              </w:rPr>
              <w:t>展示</w:t>
            </w:r>
          </w:p>
        </w:tc>
        <w:tc>
          <w:tcPr>
            <w:tcW w:w="4802" w:type="dxa"/>
            <w:shd w:val="clear" w:color="auto" w:fill="auto"/>
          </w:tcPr>
          <w:p w14:paraId="00131E0B" w14:textId="7480172C" w:rsidR="003C5D60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拖拽</w:t>
            </w:r>
            <w:r>
              <w:t>过程中展示整个设计执行流程。</w:t>
            </w:r>
          </w:p>
        </w:tc>
        <w:tc>
          <w:tcPr>
            <w:tcW w:w="1843" w:type="dxa"/>
            <w:shd w:val="clear" w:color="auto" w:fill="auto"/>
          </w:tcPr>
          <w:p w14:paraId="1BFC35EE" w14:textId="33AA0B86" w:rsidR="003C5D60" w:rsidRDefault="00794D7A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224625" w:rsidRPr="003F1BE3" w14:paraId="32585BBA" w14:textId="77777777" w:rsidTr="00511CD0">
        <w:tc>
          <w:tcPr>
            <w:tcW w:w="2252" w:type="dxa"/>
            <w:shd w:val="clear" w:color="auto" w:fill="auto"/>
          </w:tcPr>
          <w:p w14:paraId="10B5AB3A" w14:textId="57D9E5CE" w:rsidR="00224625" w:rsidRDefault="00224625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日志</w:t>
            </w:r>
            <w:r w:rsidR="00A0679C">
              <w:rPr>
                <w:rFonts w:hint="eastAsia"/>
              </w:rPr>
              <w:t>展现</w:t>
            </w:r>
          </w:p>
        </w:tc>
        <w:tc>
          <w:tcPr>
            <w:tcW w:w="4802" w:type="dxa"/>
            <w:shd w:val="clear" w:color="auto" w:fill="auto"/>
          </w:tcPr>
          <w:p w14:paraId="24767743" w14:textId="5CCE66A1" w:rsidR="00224625" w:rsidRDefault="00224625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展示任务</w:t>
            </w:r>
            <w:r>
              <w:t>执行各阶段产生的日志</w:t>
            </w:r>
            <w:r>
              <w:rPr>
                <w:rFonts w:hint="eastAsia"/>
              </w:rPr>
              <w:t>信息。</w:t>
            </w:r>
          </w:p>
        </w:tc>
        <w:tc>
          <w:tcPr>
            <w:tcW w:w="1843" w:type="dxa"/>
            <w:shd w:val="clear" w:color="auto" w:fill="auto"/>
          </w:tcPr>
          <w:p w14:paraId="6FC9F8BD" w14:textId="4562CB8F" w:rsidR="00224625" w:rsidRPr="00224625" w:rsidRDefault="00224625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低</w:t>
            </w:r>
          </w:p>
        </w:tc>
      </w:tr>
      <w:tr w:rsidR="008553AF" w:rsidRPr="003F1BE3" w14:paraId="54434BFA" w14:textId="77777777" w:rsidTr="00511CD0">
        <w:tc>
          <w:tcPr>
            <w:tcW w:w="2252" w:type="dxa"/>
            <w:shd w:val="clear" w:color="auto" w:fill="auto"/>
          </w:tcPr>
          <w:p w14:paraId="56A864F0" w14:textId="70753C48" w:rsidR="008553AF" w:rsidRDefault="00BF5DEE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数据</w:t>
            </w:r>
            <w:r w:rsidR="00A0679C">
              <w:rPr>
                <w:rFonts w:hint="eastAsia"/>
              </w:rPr>
              <w:t>展现</w:t>
            </w:r>
          </w:p>
        </w:tc>
        <w:tc>
          <w:tcPr>
            <w:tcW w:w="4802" w:type="dxa"/>
            <w:shd w:val="clear" w:color="auto" w:fill="auto"/>
          </w:tcPr>
          <w:p w14:paraId="15352422" w14:textId="3AA23104" w:rsidR="008553AF" w:rsidRDefault="00224625" w:rsidP="00A372FC">
            <w:pPr>
              <w:pStyle w:val="aa"/>
              <w:ind w:firstLineChars="0" w:firstLine="0"/>
            </w:pPr>
            <w:r>
              <w:rPr>
                <w:rFonts w:hint="eastAsia"/>
              </w:rPr>
              <w:t>展示</w:t>
            </w:r>
            <w:r>
              <w:t>任务执行</w:t>
            </w:r>
            <w:r>
              <w:rPr>
                <w:rFonts w:hint="eastAsia"/>
              </w:rPr>
              <w:t>各阶段</w:t>
            </w:r>
            <w:r>
              <w:t>产生的数</w:t>
            </w:r>
            <w:r>
              <w:rPr>
                <w:rFonts w:hint="eastAsia"/>
              </w:rPr>
              <w:t>。</w:t>
            </w:r>
          </w:p>
        </w:tc>
        <w:tc>
          <w:tcPr>
            <w:tcW w:w="1843" w:type="dxa"/>
            <w:shd w:val="clear" w:color="auto" w:fill="auto"/>
          </w:tcPr>
          <w:p w14:paraId="32B7E7C5" w14:textId="4F4C1921" w:rsidR="008553AF" w:rsidRDefault="00CE335B" w:rsidP="00794D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低</w:t>
            </w:r>
          </w:p>
        </w:tc>
      </w:tr>
    </w:tbl>
    <w:p w14:paraId="455C4CC5" w14:textId="00850526" w:rsidR="00224625" w:rsidRDefault="00224625">
      <w:pPr>
        <w:widowControl/>
        <w:spacing w:line="240" w:lineRule="auto"/>
        <w:ind w:firstLineChars="0" w:firstLine="0"/>
        <w:jc w:val="left"/>
        <w:rPr>
          <w:rFonts w:eastAsia="黑体"/>
          <w:bCs/>
        </w:rPr>
      </w:pPr>
      <w:bookmarkStart w:id="13" w:name="_Toc450759812"/>
    </w:p>
    <w:p w14:paraId="0A23335D" w14:textId="0F692011" w:rsidR="00224625" w:rsidRDefault="00224625">
      <w:pPr>
        <w:widowControl/>
        <w:spacing w:line="240" w:lineRule="auto"/>
        <w:ind w:firstLineChars="0" w:firstLine="0"/>
        <w:jc w:val="left"/>
        <w:rPr>
          <w:rFonts w:eastAsia="黑体"/>
          <w:bCs/>
        </w:rPr>
      </w:pPr>
      <w:r>
        <w:rPr>
          <w:rFonts w:eastAsia="黑体"/>
          <w:bCs/>
        </w:rPr>
        <w:br w:type="page"/>
      </w:r>
    </w:p>
    <w:p w14:paraId="1300CAA8" w14:textId="13AA0950" w:rsidR="001F07FD" w:rsidRPr="005455EF" w:rsidRDefault="0024412E" w:rsidP="0024412E">
      <w:pPr>
        <w:pStyle w:val="1"/>
      </w:pPr>
      <w:bookmarkStart w:id="14" w:name="_Toc450759813"/>
      <w:bookmarkStart w:id="15" w:name="_Toc451188959"/>
      <w:bookmarkEnd w:id="13"/>
      <w:r>
        <w:rPr>
          <w:rFonts w:hint="eastAsia"/>
        </w:rPr>
        <w:lastRenderedPageBreak/>
        <w:t>非功能需求分析</w:t>
      </w:r>
      <w:bookmarkEnd w:id="14"/>
      <w:bookmarkEnd w:id="15"/>
    </w:p>
    <w:p w14:paraId="7D33FD41" w14:textId="41C6564F" w:rsidR="0024412E" w:rsidRPr="005455EF" w:rsidRDefault="006005C1" w:rsidP="0024412E">
      <w:pPr>
        <w:ind w:firstLine="480"/>
      </w:pPr>
      <w:r w:rsidRPr="005455EF">
        <w:rPr>
          <w:rFonts w:hint="eastAsia"/>
        </w:rPr>
        <w:t>略。</w:t>
      </w:r>
    </w:p>
    <w:p w14:paraId="62CBF998" w14:textId="77777777" w:rsidR="00F7171D" w:rsidRPr="00582796" w:rsidRDefault="00F7171D" w:rsidP="00582796">
      <w:pPr>
        <w:ind w:firstLine="480"/>
      </w:pPr>
    </w:p>
    <w:p w14:paraId="43446EBA" w14:textId="1C92F29A" w:rsidR="008107FE" w:rsidRPr="008107FE" w:rsidRDefault="008107FE" w:rsidP="00745152">
      <w:pPr>
        <w:ind w:firstLineChars="0" w:firstLine="0"/>
      </w:pPr>
    </w:p>
    <w:sectPr w:rsidR="008107FE" w:rsidRPr="008107FE" w:rsidSect="00401092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FD551" w14:textId="77777777" w:rsidR="00296210" w:rsidRDefault="00296210" w:rsidP="00EE3254">
      <w:pPr>
        <w:ind w:firstLine="480"/>
      </w:pPr>
      <w:r>
        <w:separator/>
      </w:r>
    </w:p>
  </w:endnote>
  <w:endnote w:type="continuationSeparator" w:id="0">
    <w:p w14:paraId="60293D0A" w14:textId="77777777" w:rsidR="00296210" w:rsidRDefault="00296210" w:rsidP="00EE325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307A5" w14:textId="77777777" w:rsidR="003A3116" w:rsidRDefault="003A3116" w:rsidP="00EE3254">
    <w:pPr>
      <w:pStyle w:val="a6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088F4F9" w14:textId="77777777" w:rsidR="003A3116" w:rsidRDefault="003A3116" w:rsidP="00EE325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8445C" w14:textId="0ED12B83" w:rsidR="003A3116" w:rsidRPr="001622E9" w:rsidRDefault="003A3116" w:rsidP="00636734">
    <w:pPr>
      <w:pStyle w:val="a6"/>
      <w:ind w:firstLine="361"/>
      <w:jc w:val="center"/>
      <w:rPr>
        <w:b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DCA7B" w14:textId="77777777" w:rsidR="003A3116" w:rsidRDefault="003A3116" w:rsidP="00E8654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0E249" w14:textId="77777777" w:rsidR="003A3116" w:rsidRDefault="003A3116" w:rsidP="00EE3254">
    <w:pPr>
      <w:pStyle w:val="a6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A35C616" w14:textId="77777777" w:rsidR="003A3116" w:rsidRDefault="003A3116" w:rsidP="00EE3254">
    <w:pPr>
      <w:pStyle w:val="a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1A948" w14:textId="77777777" w:rsidR="003A3116" w:rsidRPr="00883881" w:rsidRDefault="003A3116" w:rsidP="00636734">
    <w:pPr>
      <w:pStyle w:val="a6"/>
      <w:ind w:firstLine="361"/>
      <w:jc w:val="center"/>
      <w:rPr>
        <w:b/>
        <w:color w:val="5F5F5F"/>
      </w:rPr>
    </w:pPr>
    <w:r>
      <w:rPr>
        <w:b/>
        <w:color w:val="993300"/>
      </w:rPr>
      <w:br/>
    </w:r>
  </w:p>
  <w:p w14:paraId="5707FF7A" w14:textId="19112367" w:rsidR="003A3116" w:rsidRPr="001622E9" w:rsidRDefault="007A4F50" w:rsidP="00636734">
    <w:pPr>
      <w:pStyle w:val="a6"/>
      <w:ind w:firstLine="361"/>
      <w:jc w:val="center"/>
      <w:rPr>
        <w:b/>
        <w:color w:val="000000"/>
      </w:rPr>
    </w:pPr>
    <w:r>
      <w:rPr>
        <w:b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409478" wp14:editId="2F4C316E">
              <wp:simplePos x="0" y="0"/>
              <wp:positionH relativeFrom="column">
                <wp:posOffset>114300</wp:posOffset>
              </wp:positionH>
              <wp:positionV relativeFrom="paragraph">
                <wp:posOffset>-100965</wp:posOffset>
              </wp:positionV>
              <wp:extent cx="5257800" cy="0"/>
              <wp:effectExtent l="9525" t="13335" r="9525" b="5715"/>
              <wp:wrapNone/>
              <wp:docPr id="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C474E" id="Line 2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-7.95pt" to="423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Pn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"/>
          </w:pict>
        </mc:Fallback>
      </mc:AlternateContent>
    </w:r>
    <w:r w:rsidR="003A3116" w:rsidRPr="001622E9">
      <w:rPr>
        <w:rFonts w:hint="eastAsia"/>
        <w:b/>
        <w:color w:val="000000"/>
      </w:rPr>
      <w:t>C</w:t>
    </w:r>
    <w:r w:rsidR="003A3116">
      <w:rPr>
        <w:rFonts w:hint="eastAsia"/>
        <w:b/>
        <w:color w:val="000000"/>
      </w:rPr>
      <w:t>o</w:t>
    </w:r>
    <w:r w:rsidR="003A3116" w:rsidRPr="001622E9">
      <w:rPr>
        <w:rFonts w:hint="eastAsia"/>
        <w:b/>
        <w:color w:val="000000"/>
      </w:rPr>
      <w:t>pyrig</w:t>
    </w:r>
    <w:r w:rsidR="003A3116">
      <w:rPr>
        <w:rFonts w:hint="eastAsia"/>
        <w:b/>
        <w:color w:val="000000"/>
      </w:rPr>
      <w:t>h</w:t>
    </w:r>
    <w:r w:rsidR="003A3116" w:rsidRPr="001622E9">
      <w:rPr>
        <w:rFonts w:hint="eastAsia"/>
        <w:b/>
        <w:color w:val="000000"/>
      </w:rPr>
      <w:t>t</w:t>
    </w:r>
    <w:r w:rsidR="003A3116" w:rsidRPr="001622E9">
      <w:rPr>
        <w:b/>
        <w:color w:val="000000"/>
      </w:rPr>
      <w:t>©</w:t>
    </w:r>
    <w:r w:rsidR="003A3116" w:rsidRPr="001622E9">
      <w:rPr>
        <w:rFonts w:hint="eastAsia"/>
        <w:b/>
        <w:color w:val="000000"/>
      </w:rPr>
      <w:t>200</w:t>
    </w:r>
    <w:r w:rsidR="003A3116">
      <w:rPr>
        <w:rFonts w:hint="eastAsia"/>
        <w:b/>
        <w:color w:val="000000"/>
      </w:rPr>
      <w:t>5-201</w:t>
    </w:r>
    <w:r w:rsidR="003A3116">
      <w:rPr>
        <w:b/>
        <w:color w:val="000000"/>
      </w:rPr>
      <w:t>5</w:t>
    </w:r>
    <w:r w:rsidR="003A3116" w:rsidRPr="001622E9">
      <w:rPr>
        <w:rFonts w:hint="eastAsia"/>
        <w:b/>
        <w:color w:val="000000"/>
      </w:rPr>
      <w:t xml:space="preserve">, </w:t>
    </w:r>
    <w:r w:rsidR="003A3116">
      <w:rPr>
        <w:rFonts w:hint="eastAsia"/>
        <w:b/>
        <w:color w:val="000000"/>
      </w:rPr>
      <w:t xml:space="preserve">Inspur </w:t>
    </w:r>
    <w:r w:rsidR="003A3116" w:rsidRPr="001622E9">
      <w:rPr>
        <w:rFonts w:hint="eastAsia"/>
        <w:b/>
        <w:color w:val="000000"/>
      </w:rPr>
      <w:t>group, All Rights Reserved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A57FA" w14:textId="77777777" w:rsidR="003A3116" w:rsidRPr="00A43F11" w:rsidRDefault="003A3116" w:rsidP="00EE3254">
    <w:pPr>
      <w:pStyle w:val="a6"/>
      <w:ind w:firstLine="360"/>
      <w:jc w:val="center"/>
      <w:rPr>
        <w:b/>
        <w:color w:val="993300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12ED1">
      <w:rPr>
        <w:rStyle w:val="a8"/>
        <w:noProof/>
      </w:rPr>
      <w:t>6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72047" w14:textId="77777777" w:rsidR="00296210" w:rsidRDefault="00296210" w:rsidP="00EE3254">
      <w:pPr>
        <w:ind w:firstLine="480"/>
      </w:pPr>
      <w:r>
        <w:separator/>
      </w:r>
    </w:p>
  </w:footnote>
  <w:footnote w:type="continuationSeparator" w:id="0">
    <w:p w14:paraId="018D952B" w14:textId="77777777" w:rsidR="00296210" w:rsidRDefault="00296210" w:rsidP="00EE325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79E57" w14:textId="77777777" w:rsidR="003A3116" w:rsidRDefault="003A3116" w:rsidP="00E8654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FF1FC" w14:textId="54F20C00" w:rsidR="003A3116" w:rsidRDefault="003A3116" w:rsidP="00BE22E1">
    <w:pPr>
      <w:pStyle w:val="a5"/>
      <w:pBdr>
        <w:bottom w:val="none" w:sz="0" w:space="0" w:color="auto"/>
      </w:pBdr>
      <w:ind w:firstLine="360"/>
      <w:jc w:val="both"/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27E71" w14:textId="77777777" w:rsidR="003A3116" w:rsidRDefault="003A3116" w:rsidP="00E8654B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692A1" w14:textId="40DDC140" w:rsidR="003A3116" w:rsidRPr="00A532FF" w:rsidRDefault="007A4F50" w:rsidP="00494690">
    <w:pPr>
      <w:pStyle w:val="a5"/>
      <w:ind w:firstLineChars="0" w:firstLine="0"/>
      <w:jc w:val="both"/>
      <w:rPr>
        <w:b/>
        <w:color w:val="5F5F5F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218D218" wp14:editId="2978EE04">
          <wp:simplePos x="0" y="0"/>
          <wp:positionH relativeFrom="column">
            <wp:posOffset>4008120</wp:posOffset>
          </wp:positionH>
          <wp:positionV relativeFrom="paragraph">
            <wp:posOffset>-35560</wp:posOffset>
          </wp:positionV>
          <wp:extent cx="1276350" cy="266700"/>
          <wp:effectExtent l="0" t="0" r="0" b="0"/>
          <wp:wrapTopAndBottom/>
          <wp:docPr id="34" name="图片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65E">
      <w:rPr>
        <w:rFonts w:hint="eastAsia"/>
        <w:b/>
        <w:color w:val="5F5F5F"/>
      </w:rPr>
      <w:t>大数据</w:t>
    </w:r>
    <w:r w:rsidR="0010765E">
      <w:rPr>
        <w:b/>
        <w:color w:val="5F5F5F"/>
      </w:rPr>
      <w:t>任务编排工具</w:t>
    </w:r>
    <w:r w:rsidR="003A3116">
      <w:rPr>
        <w:rFonts w:hint="eastAsia"/>
      </w:rPr>
      <w:tab/>
    </w:r>
    <w:r w:rsidR="003A3116">
      <w:rPr>
        <w:rFonts w:hint="eastAsi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7FE"/>
    <w:multiLevelType w:val="hybridMultilevel"/>
    <w:tmpl w:val="259419F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7E41AA"/>
    <w:multiLevelType w:val="hybridMultilevel"/>
    <w:tmpl w:val="9B822F68"/>
    <w:lvl w:ilvl="0" w:tplc="111839A8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 w15:restartNumberingAfterBreak="0">
    <w:nsid w:val="11866720"/>
    <w:multiLevelType w:val="multilevel"/>
    <w:tmpl w:val="3F18E75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8D85A21"/>
    <w:multiLevelType w:val="hybridMultilevel"/>
    <w:tmpl w:val="D980A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BA3624"/>
    <w:multiLevelType w:val="hybridMultilevel"/>
    <w:tmpl w:val="538EC36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C5A6471"/>
    <w:multiLevelType w:val="multilevel"/>
    <w:tmpl w:val="E98E861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CBF0981"/>
    <w:multiLevelType w:val="hybridMultilevel"/>
    <w:tmpl w:val="76D44610"/>
    <w:lvl w:ilvl="0" w:tplc="A42CBB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D52078F"/>
    <w:multiLevelType w:val="hybridMultilevel"/>
    <w:tmpl w:val="542478A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FA375B0"/>
    <w:multiLevelType w:val="multilevel"/>
    <w:tmpl w:val="6EAE6E68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29D1579"/>
    <w:multiLevelType w:val="hybridMultilevel"/>
    <w:tmpl w:val="081ECF6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5461E7"/>
    <w:multiLevelType w:val="hybridMultilevel"/>
    <w:tmpl w:val="2DDCC150"/>
    <w:lvl w:ilvl="0" w:tplc="D2466ABC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eastAsia="黑体" w:hint="eastAsia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1474E3"/>
    <w:multiLevelType w:val="multilevel"/>
    <w:tmpl w:val="33F237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2" w15:restartNumberingAfterBreak="0">
    <w:nsid w:val="2B017E06"/>
    <w:multiLevelType w:val="hybridMultilevel"/>
    <w:tmpl w:val="6144CB66"/>
    <w:lvl w:ilvl="0" w:tplc="E494904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EBA4B0A"/>
    <w:multiLevelType w:val="multilevel"/>
    <w:tmpl w:val="FEEA00D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386C504D"/>
    <w:multiLevelType w:val="hybridMultilevel"/>
    <w:tmpl w:val="DB305D8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C2524C4"/>
    <w:multiLevelType w:val="multilevel"/>
    <w:tmpl w:val="2FC88FC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42DD617D"/>
    <w:multiLevelType w:val="hybridMultilevel"/>
    <w:tmpl w:val="6EAE6E68"/>
    <w:lvl w:ilvl="0" w:tplc="3D2E8D12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AF44BF"/>
    <w:multiLevelType w:val="hybridMultilevel"/>
    <w:tmpl w:val="CD22389A"/>
    <w:lvl w:ilvl="0" w:tplc="CF0476F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8F77BFD"/>
    <w:multiLevelType w:val="hybridMultilevel"/>
    <w:tmpl w:val="783899BA"/>
    <w:lvl w:ilvl="0" w:tplc="C37CDF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12E069C"/>
    <w:multiLevelType w:val="hybridMultilevel"/>
    <w:tmpl w:val="1D74534C"/>
    <w:lvl w:ilvl="0" w:tplc="2386105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52D3229B"/>
    <w:multiLevelType w:val="multilevel"/>
    <w:tmpl w:val="28FCC5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21" w15:restartNumberingAfterBreak="0">
    <w:nsid w:val="53AE7DEF"/>
    <w:multiLevelType w:val="multilevel"/>
    <w:tmpl w:val="7DB8912A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22" w15:restartNumberingAfterBreak="0">
    <w:nsid w:val="542A1BF3"/>
    <w:multiLevelType w:val="hybridMultilevel"/>
    <w:tmpl w:val="1B90AAFE"/>
    <w:lvl w:ilvl="0" w:tplc="54ACD95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6222279"/>
    <w:multiLevelType w:val="multilevel"/>
    <w:tmpl w:val="D3CCBEF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57036854"/>
    <w:multiLevelType w:val="multilevel"/>
    <w:tmpl w:val="C7B01F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59793333"/>
    <w:multiLevelType w:val="hybridMultilevel"/>
    <w:tmpl w:val="0D0864C4"/>
    <w:lvl w:ilvl="0" w:tplc="E2BCE7B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CA91BC9"/>
    <w:multiLevelType w:val="hybridMultilevel"/>
    <w:tmpl w:val="3F1C7B6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FB43C53"/>
    <w:multiLevelType w:val="hybridMultilevel"/>
    <w:tmpl w:val="4C1A029A"/>
    <w:lvl w:ilvl="0" w:tplc="0DDAADAC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0F84F15"/>
    <w:multiLevelType w:val="hybridMultilevel"/>
    <w:tmpl w:val="5B8200B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9AF3D1D"/>
    <w:multiLevelType w:val="hybridMultilevel"/>
    <w:tmpl w:val="47423F48"/>
    <w:lvl w:ilvl="0" w:tplc="537418D0">
      <w:start w:val="1"/>
      <w:numFmt w:val="decimal"/>
      <w:lvlText w:val="%1．"/>
      <w:lvlJc w:val="left"/>
      <w:pPr>
        <w:ind w:left="55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lowerLetter"/>
      <w:lvlText w:val="%5)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lowerLetter"/>
      <w:lvlText w:val="%8)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30" w15:restartNumberingAfterBreak="0">
    <w:nsid w:val="6CA4278C"/>
    <w:multiLevelType w:val="hybridMultilevel"/>
    <w:tmpl w:val="1BBAF0D2"/>
    <w:lvl w:ilvl="0" w:tplc="4E0801D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756045CA"/>
    <w:multiLevelType w:val="multilevel"/>
    <w:tmpl w:val="C7B01F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2"/>
  </w:num>
  <w:num w:numId="2">
    <w:abstractNumId w:val="30"/>
  </w:num>
  <w:num w:numId="3">
    <w:abstractNumId w:val="19"/>
  </w:num>
  <w:num w:numId="4">
    <w:abstractNumId w:val="12"/>
  </w:num>
  <w:num w:numId="5">
    <w:abstractNumId w:val="25"/>
  </w:num>
  <w:num w:numId="6">
    <w:abstractNumId w:val="27"/>
  </w:num>
  <w:num w:numId="7">
    <w:abstractNumId w:val="11"/>
  </w:num>
  <w:num w:numId="8">
    <w:abstractNumId w:val="13"/>
  </w:num>
  <w:num w:numId="9">
    <w:abstractNumId w:val="21"/>
  </w:num>
  <w:num w:numId="10">
    <w:abstractNumId w:val="20"/>
  </w:num>
  <w:num w:numId="11">
    <w:abstractNumId w:val="15"/>
  </w:num>
  <w:num w:numId="12">
    <w:abstractNumId w:val="31"/>
  </w:num>
  <w:num w:numId="13">
    <w:abstractNumId w:val="24"/>
  </w:num>
  <w:num w:numId="14">
    <w:abstractNumId w:val="5"/>
  </w:num>
  <w:num w:numId="15">
    <w:abstractNumId w:val="2"/>
  </w:num>
  <w:num w:numId="16">
    <w:abstractNumId w:val="23"/>
  </w:num>
  <w:num w:numId="17">
    <w:abstractNumId w:val="16"/>
  </w:num>
  <w:num w:numId="18">
    <w:abstractNumId w:val="1"/>
  </w:num>
  <w:num w:numId="19">
    <w:abstractNumId w:val="8"/>
  </w:num>
  <w:num w:numId="20">
    <w:abstractNumId w:val="10"/>
  </w:num>
  <w:num w:numId="21">
    <w:abstractNumId w:val="18"/>
  </w:num>
  <w:num w:numId="22">
    <w:abstractNumId w:val="6"/>
  </w:num>
  <w:num w:numId="23">
    <w:abstractNumId w:val="23"/>
  </w:num>
  <w:num w:numId="24">
    <w:abstractNumId w:val="17"/>
  </w:num>
  <w:num w:numId="25">
    <w:abstractNumId w:val="29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6"/>
  </w:num>
  <w:num w:numId="32">
    <w:abstractNumId w:val="0"/>
  </w:num>
  <w:num w:numId="33">
    <w:abstractNumId w:val="28"/>
  </w:num>
  <w:num w:numId="34">
    <w:abstractNumId w:val="14"/>
  </w:num>
  <w:num w:numId="35">
    <w:abstractNumId w:val="3"/>
  </w:num>
  <w:num w:numId="36">
    <w:abstractNumId w:val="4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F8"/>
    <w:rsid w:val="00004C65"/>
    <w:rsid w:val="00006E46"/>
    <w:rsid w:val="00006ED1"/>
    <w:rsid w:val="00007193"/>
    <w:rsid w:val="0001048D"/>
    <w:rsid w:val="00010FBA"/>
    <w:rsid w:val="00012BE3"/>
    <w:rsid w:val="000153B8"/>
    <w:rsid w:val="00016327"/>
    <w:rsid w:val="000166F0"/>
    <w:rsid w:val="000167CE"/>
    <w:rsid w:val="0002073F"/>
    <w:rsid w:val="00021F9A"/>
    <w:rsid w:val="00022410"/>
    <w:rsid w:val="00022CAD"/>
    <w:rsid w:val="00023D71"/>
    <w:rsid w:val="00024909"/>
    <w:rsid w:val="00024E94"/>
    <w:rsid w:val="000275A7"/>
    <w:rsid w:val="000303EA"/>
    <w:rsid w:val="00030C7F"/>
    <w:rsid w:val="0003304F"/>
    <w:rsid w:val="000350D4"/>
    <w:rsid w:val="00035FC9"/>
    <w:rsid w:val="00040DB7"/>
    <w:rsid w:val="0004376E"/>
    <w:rsid w:val="00045597"/>
    <w:rsid w:val="00045786"/>
    <w:rsid w:val="00045D9F"/>
    <w:rsid w:val="0005370B"/>
    <w:rsid w:val="00054CC9"/>
    <w:rsid w:val="00054D10"/>
    <w:rsid w:val="00055A70"/>
    <w:rsid w:val="00055EE3"/>
    <w:rsid w:val="0005714A"/>
    <w:rsid w:val="00057AF6"/>
    <w:rsid w:val="000605E5"/>
    <w:rsid w:val="00062207"/>
    <w:rsid w:val="00064030"/>
    <w:rsid w:val="000646FA"/>
    <w:rsid w:val="000658A9"/>
    <w:rsid w:val="000723F6"/>
    <w:rsid w:val="0007260B"/>
    <w:rsid w:val="000742DE"/>
    <w:rsid w:val="00074C98"/>
    <w:rsid w:val="00084F50"/>
    <w:rsid w:val="00093BEF"/>
    <w:rsid w:val="00094748"/>
    <w:rsid w:val="0009680D"/>
    <w:rsid w:val="00097665"/>
    <w:rsid w:val="000A3FFC"/>
    <w:rsid w:val="000A5992"/>
    <w:rsid w:val="000A6684"/>
    <w:rsid w:val="000A6E81"/>
    <w:rsid w:val="000B03B4"/>
    <w:rsid w:val="000B0BAB"/>
    <w:rsid w:val="000B17CC"/>
    <w:rsid w:val="000B30F3"/>
    <w:rsid w:val="000B388F"/>
    <w:rsid w:val="000B6351"/>
    <w:rsid w:val="000B664F"/>
    <w:rsid w:val="000B727C"/>
    <w:rsid w:val="000C17F2"/>
    <w:rsid w:val="000C1978"/>
    <w:rsid w:val="000C2B6F"/>
    <w:rsid w:val="000C489F"/>
    <w:rsid w:val="000C557F"/>
    <w:rsid w:val="000C6904"/>
    <w:rsid w:val="000C71B3"/>
    <w:rsid w:val="000C75F7"/>
    <w:rsid w:val="000D0654"/>
    <w:rsid w:val="000D1016"/>
    <w:rsid w:val="000D34D9"/>
    <w:rsid w:val="000D46EB"/>
    <w:rsid w:val="000D55FF"/>
    <w:rsid w:val="000D56F9"/>
    <w:rsid w:val="000D5F27"/>
    <w:rsid w:val="000D7550"/>
    <w:rsid w:val="000D759D"/>
    <w:rsid w:val="000E1C6D"/>
    <w:rsid w:val="000E1D5E"/>
    <w:rsid w:val="000E2747"/>
    <w:rsid w:val="000E3869"/>
    <w:rsid w:val="000E51CC"/>
    <w:rsid w:val="000E60AD"/>
    <w:rsid w:val="000E62F9"/>
    <w:rsid w:val="000E71CD"/>
    <w:rsid w:val="000F2938"/>
    <w:rsid w:val="000F387D"/>
    <w:rsid w:val="000F6C7E"/>
    <w:rsid w:val="000F7ADB"/>
    <w:rsid w:val="001001C7"/>
    <w:rsid w:val="00100955"/>
    <w:rsid w:val="0010765E"/>
    <w:rsid w:val="00111092"/>
    <w:rsid w:val="001130F4"/>
    <w:rsid w:val="00115A87"/>
    <w:rsid w:val="00116151"/>
    <w:rsid w:val="001165AE"/>
    <w:rsid w:val="00120BBC"/>
    <w:rsid w:val="00122764"/>
    <w:rsid w:val="00122AE5"/>
    <w:rsid w:val="00123877"/>
    <w:rsid w:val="00126C86"/>
    <w:rsid w:val="00130593"/>
    <w:rsid w:val="0013453F"/>
    <w:rsid w:val="00135EFD"/>
    <w:rsid w:val="00137183"/>
    <w:rsid w:val="00137E17"/>
    <w:rsid w:val="00141446"/>
    <w:rsid w:val="001423FA"/>
    <w:rsid w:val="00146464"/>
    <w:rsid w:val="00150B61"/>
    <w:rsid w:val="00155CC8"/>
    <w:rsid w:val="00157D3F"/>
    <w:rsid w:val="001622E9"/>
    <w:rsid w:val="0016471B"/>
    <w:rsid w:val="00165C66"/>
    <w:rsid w:val="00170F9D"/>
    <w:rsid w:val="00177678"/>
    <w:rsid w:val="00177BEF"/>
    <w:rsid w:val="00181936"/>
    <w:rsid w:val="00184748"/>
    <w:rsid w:val="00184F28"/>
    <w:rsid w:val="001852E4"/>
    <w:rsid w:val="00187F62"/>
    <w:rsid w:val="001902BF"/>
    <w:rsid w:val="00190A1C"/>
    <w:rsid w:val="00192020"/>
    <w:rsid w:val="001931E3"/>
    <w:rsid w:val="00197D23"/>
    <w:rsid w:val="001A0B88"/>
    <w:rsid w:val="001A3B8B"/>
    <w:rsid w:val="001A4391"/>
    <w:rsid w:val="001A4454"/>
    <w:rsid w:val="001A4CEB"/>
    <w:rsid w:val="001A604F"/>
    <w:rsid w:val="001B1139"/>
    <w:rsid w:val="001B18E9"/>
    <w:rsid w:val="001B1E8B"/>
    <w:rsid w:val="001B319A"/>
    <w:rsid w:val="001B41FE"/>
    <w:rsid w:val="001B45A6"/>
    <w:rsid w:val="001B58C7"/>
    <w:rsid w:val="001B625A"/>
    <w:rsid w:val="001B76D2"/>
    <w:rsid w:val="001B7BD8"/>
    <w:rsid w:val="001C0080"/>
    <w:rsid w:val="001C088B"/>
    <w:rsid w:val="001C1E68"/>
    <w:rsid w:val="001D19A4"/>
    <w:rsid w:val="001D3696"/>
    <w:rsid w:val="001D4ACC"/>
    <w:rsid w:val="001D52A2"/>
    <w:rsid w:val="001D745B"/>
    <w:rsid w:val="001D75F9"/>
    <w:rsid w:val="001E1584"/>
    <w:rsid w:val="001E2B87"/>
    <w:rsid w:val="001E3948"/>
    <w:rsid w:val="001E4E32"/>
    <w:rsid w:val="001E50B2"/>
    <w:rsid w:val="001E7FA6"/>
    <w:rsid w:val="001F07FD"/>
    <w:rsid w:val="001F1FC8"/>
    <w:rsid w:val="001F709E"/>
    <w:rsid w:val="001F78E3"/>
    <w:rsid w:val="00203C68"/>
    <w:rsid w:val="00204C72"/>
    <w:rsid w:val="002109C8"/>
    <w:rsid w:val="002133B8"/>
    <w:rsid w:val="00216A4D"/>
    <w:rsid w:val="00217C22"/>
    <w:rsid w:val="00217C4A"/>
    <w:rsid w:val="00222205"/>
    <w:rsid w:val="00224625"/>
    <w:rsid w:val="00225570"/>
    <w:rsid w:val="0022675B"/>
    <w:rsid w:val="002337E1"/>
    <w:rsid w:val="002376A8"/>
    <w:rsid w:val="0024049E"/>
    <w:rsid w:val="00240A1B"/>
    <w:rsid w:val="00243818"/>
    <w:rsid w:val="0024412E"/>
    <w:rsid w:val="00244CD5"/>
    <w:rsid w:val="00251220"/>
    <w:rsid w:val="00251786"/>
    <w:rsid w:val="0025270F"/>
    <w:rsid w:val="00254C3D"/>
    <w:rsid w:val="002558F8"/>
    <w:rsid w:val="00257C0B"/>
    <w:rsid w:val="0026084E"/>
    <w:rsid w:val="00264B9A"/>
    <w:rsid w:val="00270A95"/>
    <w:rsid w:val="0027593E"/>
    <w:rsid w:val="002771F2"/>
    <w:rsid w:val="00282F32"/>
    <w:rsid w:val="00287887"/>
    <w:rsid w:val="00287B69"/>
    <w:rsid w:val="00287DF8"/>
    <w:rsid w:val="00292FB6"/>
    <w:rsid w:val="00296210"/>
    <w:rsid w:val="002A3CB8"/>
    <w:rsid w:val="002A43DB"/>
    <w:rsid w:val="002A630D"/>
    <w:rsid w:val="002A71F5"/>
    <w:rsid w:val="002B055C"/>
    <w:rsid w:val="002B0D63"/>
    <w:rsid w:val="002B3133"/>
    <w:rsid w:val="002B44AD"/>
    <w:rsid w:val="002B57E1"/>
    <w:rsid w:val="002C0A0B"/>
    <w:rsid w:val="002C153E"/>
    <w:rsid w:val="002C65A8"/>
    <w:rsid w:val="002C661C"/>
    <w:rsid w:val="002C69CE"/>
    <w:rsid w:val="002C6D12"/>
    <w:rsid w:val="002C6E4A"/>
    <w:rsid w:val="002D1D2D"/>
    <w:rsid w:val="002D2754"/>
    <w:rsid w:val="002D29BF"/>
    <w:rsid w:val="002D3240"/>
    <w:rsid w:val="002D3823"/>
    <w:rsid w:val="002D756A"/>
    <w:rsid w:val="002E0C15"/>
    <w:rsid w:val="002E41E5"/>
    <w:rsid w:val="002E75E9"/>
    <w:rsid w:val="002E7F83"/>
    <w:rsid w:val="002F1CFB"/>
    <w:rsid w:val="002F31D2"/>
    <w:rsid w:val="002F3B0A"/>
    <w:rsid w:val="002F3B4B"/>
    <w:rsid w:val="002F60F1"/>
    <w:rsid w:val="003002A3"/>
    <w:rsid w:val="00303738"/>
    <w:rsid w:val="00304C77"/>
    <w:rsid w:val="00304E9E"/>
    <w:rsid w:val="00305B55"/>
    <w:rsid w:val="003066CB"/>
    <w:rsid w:val="00313ADF"/>
    <w:rsid w:val="00315151"/>
    <w:rsid w:val="00315804"/>
    <w:rsid w:val="00317A7F"/>
    <w:rsid w:val="003206BB"/>
    <w:rsid w:val="003225D3"/>
    <w:rsid w:val="00326FD4"/>
    <w:rsid w:val="00330889"/>
    <w:rsid w:val="00334E81"/>
    <w:rsid w:val="00335EF6"/>
    <w:rsid w:val="003409B0"/>
    <w:rsid w:val="00340EF4"/>
    <w:rsid w:val="003410CA"/>
    <w:rsid w:val="00341B68"/>
    <w:rsid w:val="003541F4"/>
    <w:rsid w:val="00355B3C"/>
    <w:rsid w:val="00355D53"/>
    <w:rsid w:val="00360225"/>
    <w:rsid w:val="00362B98"/>
    <w:rsid w:val="003638C9"/>
    <w:rsid w:val="00370321"/>
    <w:rsid w:val="003705E9"/>
    <w:rsid w:val="00372747"/>
    <w:rsid w:val="00373BBB"/>
    <w:rsid w:val="003758A6"/>
    <w:rsid w:val="0038533B"/>
    <w:rsid w:val="00387264"/>
    <w:rsid w:val="00392110"/>
    <w:rsid w:val="003A06F4"/>
    <w:rsid w:val="003A3116"/>
    <w:rsid w:val="003A37CC"/>
    <w:rsid w:val="003A4529"/>
    <w:rsid w:val="003A482A"/>
    <w:rsid w:val="003A50F0"/>
    <w:rsid w:val="003A57C6"/>
    <w:rsid w:val="003A6256"/>
    <w:rsid w:val="003B1758"/>
    <w:rsid w:val="003B3B55"/>
    <w:rsid w:val="003B669F"/>
    <w:rsid w:val="003B717D"/>
    <w:rsid w:val="003C387A"/>
    <w:rsid w:val="003C39D5"/>
    <w:rsid w:val="003C451D"/>
    <w:rsid w:val="003C56AA"/>
    <w:rsid w:val="003C5973"/>
    <w:rsid w:val="003C5D60"/>
    <w:rsid w:val="003D02A8"/>
    <w:rsid w:val="003D3CC4"/>
    <w:rsid w:val="003D739E"/>
    <w:rsid w:val="003E13EB"/>
    <w:rsid w:val="003E3A23"/>
    <w:rsid w:val="003E3F31"/>
    <w:rsid w:val="003E46B0"/>
    <w:rsid w:val="003E643B"/>
    <w:rsid w:val="003F0019"/>
    <w:rsid w:val="003F05A8"/>
    <w:rsid w:val="003F0F2E"/>
    <w:rsid w:val="003F1AB9"/>
    <w:rsid w:val="003F1BE3"/>
    <w:rsid w:val="003F25A9"/>
    <w:rsid w:val="003F2A53"/>
    <w:rsid w:val="003F5245"/>
    <w:rsid w:val="003F6A46"/>
    <w:rsid w:val="00400195"/>
    <w:rsid w:val="00401092"/>
    <w:rsid w:val="00401689"/>
    <w:rsid w:val="004017EB"/>
    <w:rsid w:val="0040238A"/>
    <w:rsid w:val="00406A10"/>
    <w:rsid w:val="00412ED1"/>
    <w:rsid w:val="004174BA"/>
    <w:rsid w:val="00427F5D"/>
    <w:rsid w:val="004301E4"/>
    <w:rsid w:val="0043251D"/>
    <w:rsid w:val="0043383E"/>
    <w:rsid w:val="00442919"/>
    <w:rsid w:val="0044738C"/>
    <w:rsid w:val="0045654E"/>
    <w:rsid w:val="00456F34"/>
    <w:rsid w:val="00461C2A"/>
    <w:rsid w:val="00463759"/>
    <w:rsid w:val="00466DD5"/>
    <w:rsid w:val="0046776F"/>
    <w:rsid w:val="004713F8"/>
    <w:rsid w:val="004734FE"/>
    <w:rsid w:val="00480F33"/>
    <w:rsid w:val="004811C3"/>
    <w:rsid w:val="004819C5"/>
    <w:rsid w:val="00483635"/>
    <w:rsid w:val="00485B69"/>
    <w:rsid w:val="0048672B"/>
    <w:rsid w:val="00490D36"/>
    <w:rsid w:val="00493566"/>
    <w:rsid w:val="00494690"/>
    <w:rsid w:val="004950D1"/>
    <w:rsid w:val="004A279B"/>
    <w:rsid w:val="004A2852"/>
    <w:rsid w:val="004A2EA2"/>
    <w:rsid w:val="004A510A"/>
    <w:rsid w:val="004A59CB"/>
    <w:rsid w:val="004B17DA"/>
    <w:rsid w:val="004B2C33"/>
    <w:rsid w:val="004B398C"/>
    <w:rsid w:val="004B5386"/>
    <w:rsid w:val="004B5C87"/>
    <w:rsid w:val="004B5D76"/>
    <w:rsid w:val="004B6D38"/>
    <w:rsid w:val="004B739C"/>
    <w:rsid w:val="004C5422"/>
    <w:rsid w:val="004C63CE"/>
    <w:rsid w:val="004D055F"/>
    <w:rsid w:val="004D50DA"/>
    <w:rsid w:val="004D5EDB"/>
    <w:rsid w:val="004D7473"/>
    <w:rsid w:val="004E1137"/>
    <w:rsid w:val="004E6985"/>
    <w:rsid w:val="004E6F86"/>
    <w:rsid w:val="004E713A"/>
    <w:rsid w:val="004E7C5E"/>
    <w:rsid w:val="004F0A4C"/>
    <w:rsid w:val="004F2AA6"/>
    <w:rsid w:val="004F4706"/>
    <w:rsid w:val="004F474C"/>
    <w:rsid w:val="004F793F"/>
    <w:rsid w:val="0050206A"/>
    <w:rsid w:val="005022C3"/>
    <w:rsid w:val="005044A2"/>
    <w:rsid w:val="005063F5"/>
    <w:rsid w:val="00506C5D"/>
    <w:rsid w:val="005073E1"/>
    <w:rsid w:val="005075C8"/>
    <w:rsid w:val="00510932"/>
    <w:rsid w:val="00511CD0"/>
    <w:rsid w:val="00514707"/>
    <w:rsid w:val="00515C05"/>
    <w:rsid w:val="00517058"/>
    <w:rsid w:val="005175F8"/>
    <w:rsid w:val="00525F3F"/>
    <w:rsid w:val="00530EFF"/>
    <w:rsid w:val="00530F6D"/>
    <w:rsid w:val="0053337D"/>
    <w:rsid w:val="005347F0"/>
    <w:rsid w:val="00535B90"/>
    <w:rsid w:val="005455EF"/>
    <w:rsid w:val="00545F46"/>
    <w:rsid w:val="005474BC"/>
    <w:rsid w:val="00552462"/>
    <w:rsid w:val="00552B50"/>
    <w:rsid w:val="00554910"/>
    <w:rsid w:val="005560BF"/>
    <w:rsid w:val="00566FCF"/>
    <w:rsid w:val="00571E75"/>
    <w:rsid w:val="0057236A"/>
    <w:rsid w:val="005723B0"/>
    <w:rsid w:val="00572A6B"/>
    <w:rsid w:val="00573B15"/>
    <w:rsid w:val="00577C7E"/>
    <w:rsid w:val="00580CF9"/>
    <w:rsid w:val="005819E9"/>
    <w:rsid w:val="00582796"/>
    <w:rsid w:val="005839C8"/>
    <w:rsid w:val="00585EA0"/>
    <w:rsid w:val="00590F48"/>
    <w:rsid w:val="00593768"/>
    <w:rsid w:val="00596211"/>
    <w:rsid w:val="005A11EA"/>
    <w:rsid w:val="005A4254"/>
    <w:rsid w:val="005A6B8A"/>
    <w:rsid w:val="005B122F"/>
    <w:rsid w:val="005B1D92"/>
    <w:rsid w:val="005B2BC4"/>
    <w:rsid w:val="005B326C"/>
    <w:rsid w:val="005B350E"/>
    <w:rsid w:val="005B363E"/>
    <w:rsid w:val="005B3B54"/>
    <w:rsid w:val="005B7579"/>
    <w:rsid w:val="005B7863"/>
    <w:rsid w:val="005C1F98"/>
    <w:rsid w:val="005C2DC2"/>
    <w:rsid w:val="005C62CB"/>
    <w:rsid w:val="005C6DBF"/>
    <w:rsid w:val="005C7EDC"/>
    <w:rsid w:val="005D02B7"/>
    <w:rsid w:val="005D03CF"/>
    <w:rsid w:val="005D1D9F"/>
    <w:rsid w:val="005D20B4"/>
    <w:rsid w:val="005D3306"/>
    <w:rsid w:val="005D40D9"/>
    <w:rsid w:val="005D5376"/>
    <w:rsid w:val="005D585B"/>
    <w:rsid w:val="005D6E87"/>
    <w:rsid w:val="005D6F2D"/>
    <w:rsid w:val="005E3790"/>
    <w:rsid w:val="005E4346"/>
    <w:rsid w:val="005E43B3"/>
    <w:rsid w:val="005E62B9"/>
    <w:rsid w:val="005E7B27"/>
    <w:rsid w:val="005F45C6"/>
    <w:rsid w:val="005F6584"/>
    <w:rsid w:val="006005C1"/>
    <w:rsid w:val="00603679"/>
    <w:rsid w:val="00603E48"/>
    <w:rsid w:val="00604E74"/>
    <w:rsid w:val="006066F5"/>
    <w:rsid w:val="00607F40"/>
    <w:rsid w:val="0061729F"/>
    <w:rsid w:val="0062007B"/>
    <w:rsid w:val="00622A14"/>
    <w:rsid w:val="0062317A"/>
    <w:rsid w:val="00623594"/>
    <w:rsid w:val="00623A16"/>
    <w:rsid w:val="00626047"/>
    <w:rsid w:val="006310DB"/>
    <w:rsid w:val="00632FBE"/>
    <w:rsid w:val="00635A82"/>
    <w:rsid w:val="00635D9A"/>
    <w:rsid w:val="00636734"/>
    <w:rsid w:val="00643062"/>
    <w:rsid w:val="00643869"/>
    <w:rsid w:val="00643F21"/>
    <w:rsid w:val="00645C21"/>
    <w:rsid w:val="00646A10"/>
    <w:rsid w:val="006539F3"/>
    <w:rsid w:val="00657F5D"/>
    <w:rsid w:val="00661691"/>
    <w:rsid w:val="00663B36"/>
    <w:rsid w:val="00665431"/>
    <w:rsid w:val="00665DDE"/>
    <w:rsid w:val="0066726B"/>
    <w:rsid w:val="006676CA"/>
    <w:rsid w:val="00670A7B"/>
    <w:rsid w:val="00670C5C"/>
    <w:rsid w:val="00676C73"/>
    <w:rsid w:val="00677930"/>
    <w:rsid w:val="006831F3"/>
    <w:rsid w:val="00683C25"/>
    <w:rsid w:val="0068432E"/>
    <w:rsid w:val="006856B4"/>
    <w:rsid w:val="00692D21"/>
    <w:rsid w:val="00692EB1"/>
    <w:rsid w:val="0069323F"/>
    <w:rsid w:val="0069622D"/>
    <w:rsid w:val="006967A3"/>
    <w:rsid w:val="006A0224"/>
    <w:rsid w:val="006A0A48"/>
    <w:rsid w:val="006A21A0"/>
    <w:rsid w:val="006A7F13"/>
    <w:rsid w:val="006B1287"/>
    <w:rsid w:val="006B183C"/>
    <w:rsid w:val="006B6674"/>
    <w:rsid w:val="006B6DAC"/>
    <w:rsid w:val="006C1DAF"/>
    <w:rsid w:val="006C2046"/>
    <w:rsid w:val="006C2432"/>
    <w:rsid w:val="006C24E1"/>
    <w:rsid w:val="006C4363"/>
    <w:rsid w:val="006D2197"/>
    <w:rsid w:val="006D2CB5"/>
    <w:rsid w:val="006D2D3A"/>
    <w:rsid w:val="006D31B6"/>
    <w:rsid w:val="006D50F0"/>
    <w:rsid w:val="006D5106"/>
    <w:rsid w:val="006D743B"/>
    <w:rsid w:val="006D7A05"/>
    <w:rsid w:val="006D7D2F"/>
    <w:rsid w:val="006E086F"/>
    <w:rsid w:val="006E269B"/>
    <w:rsid w:val="006E2D85"/>
    <w:rsid w:val="006E4028"/>
    <w:rsid w:val="006E61CC"/>
    <w:rsid w:val="006E67F1"/>
    <w:rsid w:val="006E77E0"/>
    <w:rsid w:val="006F08EA"/>
    <w:rsid w:val="006F2114"/>
    <w:rsid w:val="006F7377"/>
    <w:rsid w:val="00700007"/>
    <w:rsid w:val="00701B44"/>
    <w:rsid w:val="00701D04"/>
    <w:rsid w:val="00702BEB"/>
    <w:rsid w:val="007037CF"/>
    <w:rsid w:val="00705694"/>
    <w:rsid w:val="00705F16"/>
    <w:rsid w:val="0070746D"/>
    <w:rsid w:val="00710FC4"/>
    <w:rsid w:val="0071112F"/>
    <w:rsid w:val="00711FB7"/>
    <w:rsid w:val="00712992"/>
    <w:rsid w:val="00714F2F"/>
    <w:rsid w:val="00714FF6"/>
    <w:rsid w:val="0071539C"/>
    <w:rsid w:val="007171EB"/>
    <w:rsid w:val="00717FCD"/>
    <w:rsid w:val="0072165B"/>
    <w:rsid w:val="007217D1"/>
    <w:rsid w:val="00723E01"/>
    <w:rsid w:val="00724032"/>
    <w:rsid w:val="00724C3B"/>
    <w:rsid w:val="00726D7A"/>
    <w:rsid w:val="00727019"/>
    <w:rsid w:val="00731BE6"/>
    <w:rsid w:val="00733363"/>
    <w:rsid w:val="00733FB3"/>
    <w:rsid w:val="007350D8"/>
    <w:rsid w:val="00735D26"/>
    <w:rsid w:val="00742537"/>
    <w:rsid w:val="0074311D"/>
    <w:rsid w:val="00743235"/>
    <w:rsid w:val="00745152"/>
    <w:rsid w:val="00745749"/>
    <w:rsid w:val="00751E22"/>
    <w:rsid w:val="00751EC0"/>
    <w:rsid w:val="007551F4"/>
    <w:rsid w:val="007554CB"/>
    <w:rsid w:val="00755887"/>
    <w:rsid w:val="007604AC"/>
    <w:rsid w:val="00761213"/>
    <w:rsid w:val="00762440"/>
    <w:rsid w:val="00762563"/>
    <w:rsid w:val="00763253"/>
    <w:rsid w:val="007648E4"/>
    <w:rsid w:val="007658F9"/>
    <w:rsid w:val="00765D42"/>
    <w:rsid w:val="00767797"/>
    <w:rsid w:val="007749EE"/>
    <w:rsid w:val="00774F84"/>
    <w:rsid w:val="00777323"/>
    <w:rsid w:val="007808D3"/>
    <w:rsid w:val="007809D1"/>
    <w:rsid w:val="0078130B"/>
    <w:rsid w:val="007839DD"/>
    <w:rsid w:val="00785009"/>
    <w:rsid w:val="0078785F"/>
    <w:rsid w:val="007901EB"/>
    <w:rsid w:val="00790F8E"/>
    <w:rsid w:val="00792F1C"/>
    <w:rsid w:val="00793C0C"/>
    <w:rsid w:val="00794D7A"/>
    <w:rsid w:val="007979F5"/>
    <w:rsid w:val="007A192F"/>
    <w:rsid w:val="007A3BBD"/>
    <w:rsid w:val="007A464A"/>
    <w:rsid w:val="007A4F50"/>
    <w:rsid w:val="007A6F57"/>
    <w:rsid w:val="007A78A4"/>
    <w:rsid w:val="007A7E53"/>
    <w:rsid w:val="007B08FD"/>
    <w:rsid w:val="007B112E"/>
    <w:rsid w:val="007B3633"/>
    <w:rsid w:val="007B7152"/>
    <w:rsid w:val="007B7189"/>
    <w:rsid w:val="007C0959"/>
    <w:rsid w:val="007C4FA8"/>
    <w:rsid w:val="007D639C"/>
    <w:rsid w:val="007D6722"/>
    <w:rsid w:val="007D6977"/>
    <w:rsid w:val="007E52C0"/>
    <w:rsid w:val="007E7C78"/>
    <w:rsid w:val="007E7D15"/>
    <w:rsid w:val="007F5666"/>
    <w:rsid w:val="007F6879"/>
    <w:rsid w:val="008027DA"/>
    <w:rsid w:val="0080447C"/>
    <w:rsid w:val="0080559A"/>
    <w:rsid w:val="008055FD"/>
    <w:rsid w:val="0080696C"/>
    <w:rsid w:val="00806D0B"/>
    <w:rsid w:val="00806FDD"/>
    <w:rsid w:val="00807726"/>
    <w:rsid w:val="008077F5"/>
    <w:rsid w:val="00807F17"/>
    <w:rsid w:val="00810654"/>
    <w:rsid w:val="008107FE"/>
    <w:rsid w:val="00814D56"/>
    <w:rsid w:val="00823A21"/>
    <w:rsid w:val="00825829"/>
    <w:rsid w:val="00825E0A"/>
    <w:rsid w:val="00826A5D"/>
    <w:rsid w:val="00826FE9"/>
    <w:rsid w:val="0083111C"/>
    <w:rsid w:val="00833866"/>
    <w:rsid w:val="00834A11"/>
    <w:rsid w:val="00835CAE"/>
    <w:rsid w:val="00835FB2"/>
    <w:rsid w:val="00835FC9"/>
    <w:rsid w:val="00840A1C"/>
    <w:rsid w:val="00841828"/>
    <w:rsid w:val="00843C49"/>
    <w:rsid w:val="00844DBB"/>
    <w:rsid w:val="0084520E"/>
    <w:rsid w:val="00845646"/>
    <w:rsid w:val="00845F03"/>
    <w:rsid w:val="00847BFA"/>
    <w:rsid w:val="00850D75"/>
    <w:rsid w:val="0085294A"/>
    <w:rsid w:val="00852FE5"/>
    <w:rsid w:val="008553AF"/>
    <w:rsid w:val="0085562C"/>
    <w:rsid w:val="008608DE"/>
    <w:rsid w:val="00862346"/>
    <w:rsid w:val="00862DB8"/>
    <w:rsid w:val="008669E0"/>
    <w:rsid w:val="008708B7"/>
    <w:rsid w:val="00871A2B"/>
    <w:rsid w:val="00871BE7"/>
    <w:rsid w:val="008754D6"/>
    <w:rsid w:val="00881241"/>
    <w:rsid w:val="00881CBE"/>
    <w:rsid w:val="00883881"/>
    <w:rsid w:val="0088547E"/>
    <w:rsid w:val="00886746"/>
    <w:rsid w:val="00890AAB"/>
    <w:rsid w:val="008959B3"/>
    <w:rsid w:val="0089651D"/>
    <w:rsid w:val="00897828"/>
    <w:rsid w:val="008A0C77"/>
    <w:rsid w:val="008A1089"/>
    <w:rsid w:val="008A2A19"/>
    <w:rsid w:val="008A4B82"/>
    <w:rsid w:val="008A69BD"/>
    <w:rsid w:val="008B43D7"/>
    <w:rsid w:val="008B5F62"/>
    <w:rsid w:val="008C1B3F"/>
    <w:rsid w:val="008C319D"/>
    <w:rsid w:val="008C3526"/>
    <w:rsid w:val="008C3BBA"/>
    <w:rsid w:val="008C42F9"/>
    <w:rsid w:val="008C7EA7"/>
    <w:rsid w:val="008D2997"/>
    <w:rsid w:val="008D36D3"/>
    <w:rsid w:val="008E65E5"/>
    <w:rsid w:val="008E7B7D"/>
    <w:rsid w:val="008F0950"/>
    <w:rsid w:val="008F1AE1"/>
    <w:rsid w:val="008F6EF3"/>
    <w:rsid w:val="008F78C6"/>
    <w:rsid w:val="009003D8"/>
    <w:rsid w:val="009028D9"/>
    <w:rsid w:val="00903475"/>
    <w:rsid w:val="00903CA5"/>
    <w:rsid w:val="009054C2"/>
    <w:rsid w:val="0091025E"/>
    <w:rsid w:val="009121F6"/>
    <w:rsid w:val="009268B1"/>
    <w:rsid w:val="009332A3"/>
    <w:rsid w:val="00933492"/>
    <w:rsid w:val="00935A51"/>
    <w:rsid w:val="00936558"/>
    <w:rsid w:val="00936CF9"/>
    <w:rsid w:val="00940741"/>
    <w:rsid w:val="00942471"/>
    <w:rsid w:val="0094256F"/>
    <w:rsid w:val="00943980"/>
    <w:rsid w:val="009448CC"/>
    <w:rsid w:val="00945724"/>
    <w:rsid w:val="009507E8"/>
    <w:rsid w:val="00953DDA"/>
    <w:rsid w:val="00955E9D"/>
    <w:rsid w:val="00960688"/>
    <w:rsid w:val="0096072F"/>
    <w:rsid w:val="00960938"/>
    <w:rsid w:val="00962D2A"/>
    <w:rsid w:val="009640DE"/>
    <w:rsid w:val="00965001"/>
    <w:rsid w:val="00966D50"/>
    <w:rsid w:val="009724AD"/>
    <w:rsid w:val="0097406F"/>
    <w:rsid w:val="009819C0"/>
    <w:rsid w:val="00982E61"/>
    <w:rsid w:val="009839F4"/>
    <w:rsid w:val="00984D4C"/>
    <w:rsid w:val="00984E7F"/>
    <w:rsid w:val="00985044"/>
    <w:rsid w:val="00986E62"/>
    <w:rsid w:val="00990A5D"/>
    <w:rsid w:val="00993B31"/>
    <w:rsid w:val="0099414F"/>
    <w:rsid w:val="00995922"/>
    <w:rsid w:val="009979E0"/>
    <w:rsid w:val="00997D5B"/>
    <w:rsid w:val="009A135F"/>
    <w:rsid w:val="009A3095"/>
    <w:rsid w:val="009A37C8"/>
    <w:rsid w:val="009A4C6F"/>
    <w:rsid w:val="009A640E"/>
    <w:rsid w:val="009A74D2"/>
    <w:rsid w:val="009B0854"/>
    <w:rsid w:val="009C2739"/>
    <w:rsid w:val="009C2AD6"/>
    <w:rsid w:val="009C2B2F"/>
    <w:rsid w:val="009C31CE"/>
    <w:rsid w:val="009C46FE"/>
    <w:rsid w:val="009C4756"/>
    <w:rsid w:val="009C59E7"/>
    <w:rsid w:val="009C6D23"/>
    <w:rsid w:val="009C7846"/>
    <w:rsid w:val="009D143B"/>
    <w:rsid w:val="009D3A5E"/>
    <w:rsid w:val="009D54D4"/>
    <w:rsid w:val="009D5C5E"/>
    <w:rsid w:val="009D7551"/>
    <w:rsid w:val="009E7BC7"/>
    <w:rsid w:val="009F2176"/>
    <w:rsid w:val="009F3F0E"/>
    <w:rsid w:val="009F4948"/>
    <w:rsid w:val="00A01727"/>
    <w:rsid w:val="00A01F85"/>
    <w:rsid w:val="00A025BB"/>
    <w:rsid w:val="00A0679C"/>
    <w:rsid w:val="00A067F4"/>
    <w:rsid w:val="00A07A36"/>
    <w:rsid w:val="00A114BA"/>
    <w:rsid w:val="00A12E96"/>
    <w:rsid w:val="00A12E9C"/>
    <w:rsid w:val="00A14306"/>
    <w:rsid w:val="00A151EA"/>
    <w:rsid w:val="00A168F1"/>
    <w:rsid w:val="00A22AC9"/>
    <w:rsid w:val="00A23A35"/>
    <w:rsid w:val="00A23FE9"/>
    <w:rsid w:val="00A35E77"/>
    <w:rsid w:val="00A3647D"/>
    <w:rsid w:val="00A372FC"/>
    <w:rsid w:val="00A41B92"/>
    <w:rsid w:val="00A42A04"/>
    <w:rsid w:val="00A43374"/>
    <w:rsid w:val="00A43F11"/>
    <w:rsid w:val="00A444B7"/>
    <w:rsid w:val="00A47779"/>
    <w:rsid w:val="00A508D2"/>
    <w:rsid w:val="00A532FF"/>
    <w:rsid w:val="00A53750"/>
    <w:rsid w:val="00A53F42"/>
    <w:rsid w:val="00A55125"/>
    <w:rsid w:val="00A5682C"/>
    <w:rsid w:val="00A56CEE"/>
    <w:rsid w:val="00A604FA"/>
    <w:rsid w:val="00A60AD4"/>
    <w:rsid w:val="00A60BD6"/>
    <w:rsid w:val="00A636A8"/>
    <w:rsid w:val="00A66975"/>
    <w:rsid w:val="00A676D6"/>
    <w:rsid w:val="00A7193A"/>
    <w:rsid w:val="00A72F0D"/>
    <w:rsid w:val="00A76F4C"/>
    <w:rsid w:val="00A81BE1"/>
    <w:rsid w:val="00A83009"/>
    <w:rsid w:val="00A87840"/>
    <w:rsid w:val="00A91AA2"/>
    <w:rsid w:val="00A96E74"/>
    <w:rsid w:val="00A97463"/>
    <w:rsid w:val="00A97EA4"/>
    <w:rsid w:val="00AA0404"/>
    <w:rsid w:val="00AA0B4C"/>
    <w:rsid w:val="00AA22D5"/>
    <w:rsid w:val="00AA2886"/>
    <w:rsid w:val="00AA2FFC"/>
    <w:rsid w:val="00AA53E1"/>
    <w:rsid w:val="00AA7363"/>
    <w:rsid w:val="00AB24BC"/>
    <w:rsid w:val="00AB3D7A"/>
    <w:rsid w:val="00AB67FD"/>
    <w:rsid w:val="00AB6E98"/>
    <w:rsid w:val="00AB7DCE"/>
    <w:rsid w:val="00AC00BB"/>
    <w:rsid w:val="00AC0610"/>
    <w:rsid w:val="00AC1257"/>
    <w:rsid w:val="00AC4707"/>
    <w:rsid w:val="00AC57F2"/>
    <w:rsid w:val="00AD04FB"/>
    <w:rsid w:val="00AD79C0"/>
    <w:rsid w:val="00AE0845"/>
    <w:rsid w:val="00AE1ED8"/>
    <w:rsid w:val="00AE2E07"/>
    <w:rsid w:val="00AE3184"/>
    <w:rsid w:val="00AE443C"/>
    <w:rsid w:val="00AE4719"/>
    <w:rsid w:val="00AE5513"/>
    <w:rsid w:val="00AF2D61"/>
    <w:rsid w:val="00AF6592"/>
    <w:rsid w:val="00AF6C39"/>
    <w:rsid w:val="00B03220"/>
    <w:rsid w:val="00B03DF3"/>
    <w:rsid w:val="00B0425C"/>
    <w:rsid w:val="00B06552"/>
    <w:rsid w:val="00B15BCE"/>
    <w:rsid w:val="00B17EA5"/>
    <w:rsid w:val="00B22E86"/>
    <w:rsid w:val="00B23199"/>
    <w:rsid w:val="00B231D9"/>
    <w:rsid w:val="00B25BF1"/>
    <w:rsid w:val="00B269D4"/>
    <w:rsid w:val="00B26F92"/>
    <w:rsid w:val="00B26FD4"/>
    <w:rsid w:val="00B2725D"/>
    <w:rsid w:val="00B31F31"/>
    <w:rsid w:val="00B31F8F"/>
    <w:rsid w:val="00B349AE"/>
    <w:rsid w:val="00B36F6C"/>
    <w:rsid w:val="00B438FF"/>
    <w:rsid w:val="00B44FFD"/>
    <w:rsid w:val="00B4542E"/>
    <w:rsid w:val="00B507E2"/>
    <w:rsid w:val="00B51BF8"/>
    <w:rsid w:val="00B55D8A"/>
    <w:rsid w:val="00B560FB"/>
    <w:rsid w:val="00B57627"/>
    <w:rsid w:val="00B60A4A"/>
    <w:rsid w:val="00B647C0"/>
    <w:rsid w:val="00B65DE2"/>
    <w:rsid w:val="00B66B84"/>
    <w:rsid w:val="00B671DE"/>
    <w:rsid w:val="00B71E46"/>
    <w:rsid w:val="00B74C43"/>
    <w:rsid w:val="00B76697"/>
    <w:rsid w:val="00B77E5C"/>
    <w:rsid w:val="00B8095F"/>
    <w:rsid w:val="00B81B60"/>
    <w:rsid w:val="00B863B3"/>
    <w:rsid w:val="00B86CD4"/>
    <w:rsid w:val="00B94198"/>
    <w:rsid w:val="00B95A96"/>
    <w:rsid w:val="00B97289"/>
    <w:rsid w:val="00BA421D"/>
    <w:rsid w:val="00BB07DB"/>
    <w:rsid w:val="00BB283A"/>
    <w:rsid w:val="00BB42FC"/>
    <w:rsid w:val="00BB6671"/>
    <w:rsid w:val="00BB6B6F"/>
    <w:rsid w:val="00BB73A4"/>
    <w:rsid w:val="00BB7FBD"/>
    <w:rsid w:val="00BC45C6"/>
    <w:rsid w:val="00BD7C87"/>
    <w:rsid w:val="00BE0670"/>
    <w:rsid w:val="00BE0709"/>
    <w:rsid w:val="00BE1EAC"/>
    <w:rsid w:val="00BE22E1"/>
    <w:rsid w:val="00BE3AB7"/>
    <w:rsid w:val="00BE6739"/>
    <w:rsid w:val="00BE68F4"/>
    <w:rsid w:val="00BF1093"/>
    <w:rsid w:val="00BF113D"/>
    <w:rsid w:val="00BF19C4"/>
    <w:rsid w:val="00BF3412"/>
    <w:rsid w:val="00BF407D"/>
    <w:rsid w:val="00BF4FC5"/>
    <w:rsid w:val="00BF5DEE"/>
    <w:rsid w:val="00BF68EA"/>
    <w:rsid w:val="00BF7965"/>
    <w:rsid w:val="00BF7CBE"/>
    <w:rsid w:val="00C008CA"/>
    <w:rsid w:val="00C01295"/>
    <w:rsid w:val="00C02191"/>
    <w:rsid w:val="00C03390"/>
    <w:rsid w:val="00C04414"/>
    <w:rsid w:val="00C07AEA"/>
    <w:rsid w:val="00C100FB"/>
    <w:rsid w:val="00C115B0"/>
    <w:rsid w:val="00C1454A"/>
    <w:rsid w:val="00C14FE0"/>
    <w:rsid w:val="00C15886"/>
    <w:rsid w:val="00C1777E"/>
    <w:rsid w:val="00C230EE"/>
    <w:rsid w:val="00C23FE5"/>
    <w:rsid w:val="00C259C1"/>
    <w:rsid w:val="00C264AD"/>
    <w:rsid w:val="00C26719"/>
    <w:rsid w:val="00C3182E"/>
    <w:rsid w:val="00C337FD"/>
    <w:rsid w:val="00C33B0F"/>
    <w:rsid w:val="00C33D6E"/>
    <w:rsid w:val="00C34D06"/>
    <w:rsid w:val="00C41F19"/>
    <w:rsid w:val="00C434D7"/>
    <w:rsid w:val="00C4635C"/>
    <w:rsid w:val="00C46CF6"/>
    <w:rsid w:val="00C516B9"/>
    <w:rsid w:val="00C529AD"/>
    <w:rsid w:val="00C556EB"/>
    <w:rsid w:val="00C617DE"/>
    <w:rsid w:val="00C625D7"/>
    <w:rsid w:val="00C64551"/>
    <w:rsid w:val="00C6473D"/>
    <w:rsid w:val="00C64CB0"/>
    <w:rsid w:val="00C65944"/>
    <w:rsid w:val="00C66F2C"/>
    <w:rsid w:val="00C67191"/>
    <w:rsid w:val="00C67CB5"/>
    <w:rsid w:val="00C71369"/>
    <w:rsid w:val="00C72E4E"/>
    <w:rsid w:val="00C73E42"/>
    <w:rsid w:val="00C82940"/>
    <w:rsid w:val="00C83E2A"/>
    <w:rsid w:val="00C84542"/>
    <w:rsid w:val="00C84A13"/>
    <w:rsid w:val="00C8601D"/>
    <w:rsid w:val="00C876D0"/>
    <w:rsid w:val="00C8789E"/>
    <w:rsid w:val="00C90FBE"/>
    <w:rsid w:val="00C915A2"/>
    <w:rsid w:val="00C91839"/>
    <w:rsid w:val="00C9560A"/>
    <w:rsid w:val="00C96ECD"/>
    <w:rsid w:val="00CA1A4C"/>
    <w:rsid w:val="00CA3D76"/>
    <w:rsid w:val="00CA4B3B"/>
    <w:rsid w:val="00CA62B8"/>
    <w:rsid w:val="00CB6ECB"/>
    <w:rsid w:val="00CB78F7"/>
    <w:rsid w:val="00CC366F"/>
    <w:rsid w:val="00CC3CB0"/>
    <w:rsid w:val="00CC6D2A"/>
    <w:rsid w:val="00CD06C8"/>
    <w:rsid w:val="00CD0B0C"/>
    <w:rsid w:val="00CD0D1E"/>
    <w:rsid w:val="00CD0D23"/>
    <w:rsid w:val="00CD2B88"/>
    <w:rsid w:val="00CE0C06"/>
    <w:rsid w:val="00CE0DAA"/>
    <w:rsid w:val="00CE1893"/>
    <w:rsid w:val="00CE1B15"/>
    <w:rsid w:val="00CE24FE"/>
    <w:rsid w:val="00CE335B"/>
    <w:rsid w:val="00CE59F0"/>
    <w:rsid w:val="00CE6B5D"/>
    <w:rsid w:val="00CE6C3B"/>
    <w:rsid w:val="00CE7542"/>
    <w:rsid w:val="00CF280C"/>
    <w:rsid w:val="00CF3745"/>
    <w:rsid w:val="00CF5895"/>
    <w:rsid w:val="00CF5BF9"/>
    <w:rsid w:val="00CF644F"/>
    <w:rsid w:val="00CF6E21"/>
    <w:rsid w:val="00D0011A"/>
    <w:rsid w:val="00D00AA5"/>
    <w:rsid w:val="00D040E4"/>
    <w:rsid w:val="00D041E4"/>
    <w:rsid w:val="00D07A13"/>
    <w:rsid w:val="00D07B91"/>
    <w:rsid w:val="00D07E48"/>
    <w:rsid w:val="00D113B4"/>
    <w:rsid w:val="00D129F1"/>
    <w:rsid w:val="00D13308"/>
    <w:rsid w:val="00D15729"/>
    <w:rsid w:val="00D17B84"/>
    <w:rsid w:val="00D202AD"/>
    <w:rsid w:val="00D261C1"/>
    <w:rsid w:val="00D3292D"/>
    <w:rsid w:val="00D349F6"/>
    <w:rsid w:val="00D35B0B"/>
    <w:rsid w:val="00D361F6"/>
    <w:rsid w:val="00D36B1B"/>
    <w:rsid w:val="00D37EDD"/>
    <w:rsid w:val="00D40D87"/>
    <w:rsid w:val="00D40FD6"/>
    <w:rsid w:val="00D42F6A"/>
    <w:rsid w:val="00D43B8A"/>
    <w:rsid w:val="00D47547"/>
    <w:rsid w:val="00D510F7"/>
    <w:rsid w:val="00D51D60"/>
    <w:rsid w:val="00D51EE4"/>
    <w:rsid w:val="00D55041"/>
    <w:rsid w:val="00D557A7"/>
    <w:rsid w:val="00D557C3"/>
    <w:rsid w:val="00D572BC"/>
    <w:rsid w:val="00D57820"/>
    <w:rsid w:val="00D5789A"/>
    <w:rsid w:val="00D6428B"/>
    <w:rsid w:val="00D673CB"/>
    <w:rsid w:val="00D67B8B"/>
    <w:rsid w:val="00D70C84"/>
    <w:rsid w:val="00D714D0"/>
    <w:rsid w:val="00D7435F"/>
    <w:rsid w:val="00D75601"/>
    <w:rsid w:val="00D77BC5"/>
    <w:rsid w:val="00D814B4"/>
    <w:rsid w:val="00D826F0"/>
    <w:rsid w:val="00D82C4B"/>
    <w:rsid w:val="00D86D1B"/>
    <w:rsid w:val="00D8709C"/>
    <w:rsid w:val="00D96851"/>
    <w:rsid w:val="00DA0F14"/>
    <w:rsid w:val="00DA3FB2"/>
    <w:rsid w:val="00DA5B9D"/>
    <w:rsid w:val="00DB0884"/>
    <w:rsid w:val="00DB2C68"/>
    <w:rsid w:val="00DB3622"/>
    <w:rsid w:val="00DB4C1D"/>
    <w:rsid w:val="00DB59F4"/>
    <w:rsid w:val="00DB5FD2"/>
    <w:rsid w:val="00DB64B6"/>
    <w:rsid w:val="00DB65CB"/>
    <w:rsid w:val="00DC00CC"/>
    <w:rsid w:val="00DC0CFB"/>
    <w:rsid w:val="00DC0EE0"/>
    <w:rsid w:val="00DC1279"/>
    <w:rsid w:val="00DC2553"/>
    <w:rsid w:val="00DC650F"/>
    <w:rsid w:val="00DC7086"/>
    <w:rsid w:val="00DD04D5"/>
    <w:rsid w:val="00DD091B"/>
    <w:rsid w:val="00DD4A88"/>
    <w:rsid w:val="00DE1BC3"/>
    <w:rsid w:val="00DE34CE"/>
    <w:rsid w:val="00DE7EB5"/>
    <w:rsid w:val="00DF179E"/>
    <w:rsid w:val="00DF3AB6"/>
    <w:rsid w:val="00DF6C58"/>
    <w:rsid w:val="00E01D83"/>
    <w:rsid w:val="00E02713"/>
    <w:rsid w:val="00E03F40"/>
    <w:rsid w:val="00E05DD8"/>
    <w:rsid w:val="00E06399"/>
    <w:rsid w:val="00E07968"/>
    <w:rsid w:val="00E1016F"/>
    <w:rsid w:val="00E10823"/>
    <w:rsid w:val="00E14132"/>
    <w:rsid w:val="00E16535"/>
    <w:rsid w:val="00E200B4"/>
    <w:rsid w:val="00E201DF"/>
    <w:rsid w:val="00E21432"/>
    <w:rsid w:val="00E214C2"/>
    <w:rsid w:val="00E23B01"/>
    <w:rsid w:val="00E24EDB"/>
    <w:rsid w:val="00E2591A"/>
    <w:rsid w:val="00E25E29"/>
    <w:rsid w:val="00E277D8"/>
    <w:rsid w:val="00E336F8"/>
    <w:rsid w:val="00E350AA"/>
    <w:rsid w:val="00E371DF"/>
    <w:rsid w:val="00E41871"/>
    <w:rsid w:val="00E41B85"/>
    <w:rsid w:val="00E43BC2"/>
    <w:rsid w:val="00E44B98"/>
    <w:rsid w:val="00E47777"/>
    <w:rsid w:val="00E50551"/>
    <w:rsid w:val="00E50C4F"/>
    <w:rsid w:val="00E5275E"/>
    <w:rsid w:val="00E53F20"/>
    <w:rsid w:val="00E553C9"/>
    <w:rsid w:val="00E56100"/>
    <w:rsid w:val="00E56852"/>
    <w:rsid w:val="00E60719"/>
    <w:rsid w:val="00E669C5"/>
    <w:rsid w:val="00E67E30"/>
    <w:rsid w:val="00E72708"/>
    <w:rsid w:val="00E7282F"/>
    <w:rsid w:val="00E733CC"/>
    <w:rsid w:val="00E73D95"/>
    <w:rsid w:val="00E74D9D"/>
    <w:rsid w:val="00E7516A"/>
    <w:rsid w:val="00E751A1"/>
    <w:rsid w:val="00E76A0F"/>
    <w:rsid w:val="00E77AD8"/>
    <w:rsid w:val="00E80693"/>
    <w:rsid w:val="00E823F1"/>
    <w:rsid w:val="00E83279"/>
    <w:rsid w:val="00E83B5C"/>
    <w:rsid w:val="00E84940"/>
    <w:rsid w:val="00E8523C"/>
    <w:rsid w:val="00E856A0"/>
    <w:rsid w:val="00E8654B"/>
    <w:rsid w:val="00E90ADB"/>
    <w:rsid w:val="00E92907"/>
    <w:rsid w:val="00E93F76"/>
    <w:rsid w:val="00E95751"/>
    <w:rsid w:val="00EA17C0"/>
    <w:rsid w:val="00EA23E5"/>
    <w:rsid w:val="00EA4707"/>
    <w:rsid w:val="00EA58D0"/>
    <w:rsid w:val="00EA7CE9"/>
    <w:rsid w:val="00EB276E"/>
    <w:rsid w:val="00EB3589"/>
    <w:rsid w:val="00EB4024"/>
    <w:rsid w:val="00EB5598"/>
    <w:rsid w:val="00EB73C3"/>
    <w:rsid w:val="00EB79EE"/>
    <w:rsid w:val="00EC00C1"/>
    <w:rsid w:val="00EC03B6"/>
    <w:rsid w:val="00EC1DBD"/>
    <w:rsid w:val="00EC4F81"/>
    <w:rsid w:val="00EC6A34"/>
    <w:rsid w:val="00ED05B3"/>
    <w:rsid w:val="00ED0906"/>
    <w:rsid w:val="00ED59DA"/>
    <w:rsid w:val="00EE16BD"/>
    <w:rsid w:val="00EE2129"/>
    <w:rsid w:val="00EE2972"/>
    <w:rsid w:val="00EE298F"/>
    <w:rsid w:val="00EE3109"/>
    <w:rsid w:val="00EE3254"/>
    <w:rsid w:val="00EE3514"/>
    <w:rsid w:val="00EE3582"/>
    <w:rsid w:val="00EE3D1C"/>
    <w:rsid w:val="00EE49BB"/>
    <w:rsid w:val="00EE5B18"/>
    <w:rsid w:val="00EE7B5A"/>
    <w:rsid w:val="00EF105B"/>
    <w:rsid w:val="00EF149F"/>
    <w:rsid w:val="00EF59D5"/>
    <w:rsid w:val="00EF6B8D"/>
    <w:rsid w:val="00F03DB0"/>
    <w:rsid w:val="00F067D4"/>
    <w:rsid w:val="00F06B47"/>
    <w:rsid w:val="00F110BC"/>
    <w:rsid w:val="00F20310"/>
    <w:rsid w:val="00F2073D"/>
    <w:rsid w:val="00F2113E"/>
    <w:rsid w:val="00F225EC"/>
    <w:rsid w:val="00F24D52"/>
    <w:rsid w:val="00F26A3D"/>
    <w:rsid w:val="00F2752F"/>
    <w:rsid w:val="00F3121C"/>
    <w:rsid w:val="00F330B9"/>
    <w:rsid w:val="00F34585"/>
    <w:rsid w:val="00F364DF"/>
    <w:rsid w:val="00F37E15"/>
    <w:rsid w:val="00F44448"/>
    <w:rsid w:val="00F44829"/>
    <w:rsid w:val="00F50C7F"/>
    <w:rsid w:val="00F52571"/>
    <w:rsid w:val="00F5399C"/>
    <w:rsid w:val="00F53F2B"/>
    <w:rsid w:val="00F57BE9"/>
    <w:rsid w:val="00F6024D"/>
    <w:rsid w:val="00F64CE6"/>
    <w:rsid w:val="00F6596B"/>
    <w:rsid w:val="00F6608A"/>
    <w:rsid w:val="00F67134"/>
    <w:rsid w:val="00F7171D"/>
    <w:rsid w:val="00F71926"/>
    <w:rsid w:val="00F71E07"/>
    <w:rsid w:val="00F748D9"/>
    <w:rsid w:val="00F75E8D"/>
    <w:rsid w:val="00F7746B"/>
    <w:rsid w:val="00F8083A"/>
    <w:rsid w:val="00F81192"/>
    <w:rsid w:val="00F81E3A"/>
    <w:rsid w:val="00F82B18"/>
    <w:rsid w:val="00F85996"/>
    <w:rsid w:val="00F85FE2"/>
    <w:rsid w:val="00F87A4F"/>
    <w:rsid w:val="00F9038C"/>
    <w:rsid w:val="00F905A8"/>
    <w:rsid w:val="00F95164"/>
    <w:rsid w:val="00FA0135"/>
    <w:rsid w:val="00FA13FB"/>
    <w:rsid w:val="00FA28D0"/>
    <w:rsid w:val="00FA3149"/>
    <w:rsid w:val="00FA7428"/>
    <w:rsid w:val="00FB0D7B"/>
    <w:rsid w:val="00FB31AE"/>
    <w:rsid w:val="00FB3888"/>
    <w:rsid w:val="00FB6174"/>
    <w:rsid w:val="00FC11EE"/>
    <w:rsid w:val="00FC541F"/>
    <w:rsid w:val="00FC7E4B"/>
    <w:rsid w:val="00FC7EB7"/>
    <w:rsid w:val="00FD0E4D"/>
    <w:rsid w:val="00FD0F4B"/>
    <w:rsid w:val="00FD305E"/>
    <w:rsid w:val="00FD55F3"/>
    <w:rsid w:val="00FE258F"/>
    <w:rsid w:val="00FE28DB"/>
    <w:rsid w:val="00FE4E11"/>
    <w:rsid w:val="00FE6A52"/>
    <w:rsid w:val="00FF2CA4"/>
    <w:rsid w:val="00FF33F6"/>
    <w:rsid w:val="00FF48B6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7E0A5"/>
  <w15:docId w15:val="{049B88FE-CD8F-472E-B5C0-E52274C7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7E2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E3254"/>
    <w:pPr>
      <w:keepNext/>
      <w:keepLines/>
      <w:numPr>
        <w:numId w:val="16"/>
      </w:numPr>
      <w:spacing w:before="340" w:after="330" w:line="578" w:lineRule="auto"/>
      <w:ind w:left="0" w:firstLineChars="0" w:firstLine="0"/>
      <w:outlineLvl w:val="0"/>
    </w:pPr>
    <w:rPr>
      <w:rFonts w:eastAsia="黑体"/>
      <w:bCs/>
      <w:kern w:val="44"/>
      <w:sz w:val="36"/>
      <w:szCs w:val="36"/>
    </w:rPr>
  </w:style>
  <w:style w:type="paragraph" w:styleId="2">
    <w:name w:val="heading 2"/>
    <w:basedOn w:val="a"/>
    <w:next w:val="a"/>
    <w:qFormat/>
    <w:rsid w:val="00EE3254"/>
    <w:pPr>
      <w:keepNext/>
      <w:keepLines/>
      <w:numPr>
        <w:ilvl w:val="1"/>
        <w:numId w:val="16"/>
      </w:numPr>
      <w:spacing w:before="260" w:after="260" w:line="415" w:lineRule="auto"/>
      <w:ind w:firstLineChars="0" w:firstLine="0"/>
      <w:outlineLvl w:val="1"/>
    </w:pPr>
    <w:rPr>
      <w:rFonts w:eastAsia="黑体"/>
      <w:bCs/>
      <w:sz w:val="28"/>
    </w:rPr>
  </w:style>
  <w:style w:type="paragraph" w:styleId="3">
    <w:name w:val="heading 3"/>
    <w:basedOn w:val="a"/>
    <w:next w:val="a"/>
    <w:qFormat/>
    <w:rsid w:val="00EE3254"/>
    <w:pPr>
      <w:keepNext/>
      <w:keepLines/>
      <w:numPr>
        <w:ilvl w:val="2"/>
        <w:numId w:val="16"/>
      </w:numPr>
      <w:spacing w:before="260" w:after="260" w:line="415" w:lineRule="auto"/>
      <w:ind w:left="0" w:firstLineChars="0" w:firstLine="0"/>
      <w:outlineLvl w:val="2"/>
    </w:pPr>
    <w:rPr>
      <w:rFonts w:eastAsia="黑体"/>
      <w:bCs/>
    </w:rPr>
  </w:style>
  <w:style w:type="paragraph" w:styleId="4">
    <w:name w:val="heading 4"/>
    <w:basedOn w:val="a"/>
    <w:next w:val="a"/>
    <w:qFormat/>
    <w:rsid w:val="00EE3254"/>
    <w:pPr>
      <w:keepNext/>
      <w:keepLines/>
      <w:numPr>
        <w:ilvl w:val="3"/>
        <w:numId w:val="16"/>
      </w:numPr>
      <w:spacing w:before="280" w:after="290" w:line="377" w:lineRule="auto"/>
      <w:ind w:left="0" w:firstLineChars="0" w:firstLine="0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qFormat/>
    <w:rsid w:val="00B36F6C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rFonts w:eastAsia="黑体"/>
      <w:bCs/>
      <w:szCs w:val="28"/>
    </w:rPr>
  </w:style>
  <w:style w:type="paragraph" w:styleId="6">
    <w:name w:val="heading 6"/>
    <w:basedOn w:val="a"/>
    <w:next w:val="a"/>
    <w:qFormat/>
    <w:rsid w:val="002E7F8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2E7F8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2E7F83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2E7F8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Professional"/>
    <w:basedOn w:val="a1"/>
    <w:rsid w:val="00F748D9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Grid"/>
    <w:basedOn w:val="a1"/>
    <w:rsid w:val="00B349A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Classic 2"/>
    <w:basedOn w:val="a1"/>
    <w:rsid w:val="00F2073D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"/>
    <w:rsid w:val="00FA1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FA1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967A3"/>
    <w:pPr>
      <w:tabs>
        <w:tab w:val="left" w:pos="1050"/>
        <w:tab w:val="right" w:leader="dot" w:pos="8296"/>
      </w:tabs>
      <w:spacing w:before="120" w:after="120"/>
      <w:ind w:firstLine="560"/>
      <w:jc w:val="left"/>
    </w:pPr>
    <w:rPr>
      <w:rFonts w:eastAsia="黑体"/>
      <w:bCs/>
      <w:caps/>
      <w:noProof/>
      <w:sz w:val="28"/>
      <w:szCs w:val="20"/>
    </w:rPr>
  </w:style>
  <w:style w:type="paragraph" w:styleId="21">
    <w:name w:val="toc 2"/>
    <w:basedOn w:val="a"/>
    <w:next w:val="a"/>
    <w:autoRedefine/>
    <w:uiPriority w:val="39"/>
    <w:rsid w:val="00B36F6C"/>
    <w:pPr>
      <w:ind w:left="210"/>
      <w:jc w:val="left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rsid w:val="00B36F6C"/>
    <w:pPr>
      <w:ind w:left="420"/>
      <w:jc w:val="left"/>
    </w:pPr>
    <w:rPr>
      <w:iCs/>
      <w:szCs w:val="20"/>
    </w:rPr>
  </w:style>
  <w:style w:type="character" w:styleId="a7">
    <w:name w:val="Hyperlink"/>
    <w:uiPriority w:val="99"/>
    <w:rsid w:val="0018474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B36F6C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B36F6C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B36F6C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B36F6C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B36F6C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B36F6C"/>
    <w:pPr>
      <w:ind w:left="1680"/>
      <w:jc w:val="left"/>
    </w:pPr>
    <w:rPr>
      <w:sz w:val="18"/>
      <w:szCs w:val="18"/>
    </w:rPr>
  </w:style>
  <w:style w:type="character" w:styleId="a8">
    <w:name w:val="page number"/>
    <w:basedOn w:val="a0"/>
    <w:rsid w:val="00B36F6C"/>
  </w:style>
  <w:style w:type="paragraph" w:styleId="a9">
    <w:name w:val="Document Map"/>
    <w:basedOn w:val="a"/>
    <w:semiHidden/>
    <w:rsid w:val="004C5422"/>
    <w:pPr>
      <w:shd w:val="clear" w:color="auto" w:fill="000080"/>
    </w:pPr>
  </w:style>
  <w:style w:type="paragraph" w:customStyle="1" w:styleId="aa">
    <w:name w:val="表格正文"/>
    <w:basedOn w:val="a"/>
    <w:rsid w:val="004C5422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Cs w:val="20"/>
    </w:rPr>
  </w:style>
  <w:style w:type="paragraph" w:customStyle="1" w:styleId="ab">
    <w:name w:val="表格栏头"/>
    <w:basedOn w:val="aa"/>
    <w:next w:val="aa"/>
    <w:rsid w:val="004C5422"/>
    <w:rPr>
      <w:b/>
    </w:rPr>
  </w:style>
  <w:style w:type="paragraph" w:styleId="ac">
    <w:name w:val="Title"/>
    <w:basedOn w:val="a"/>
    <w:next w:val="a"/>
    <w:link w:val="Char"/>
    <w:qFormat/>
    <w:rsid w:val="00D86D1B"/>
    <w:pPr>
      <w:spacing w:before="240" w:after="60"/>
      <w:jc w:val="center"/>
      <w:outlineLvl w:val="0"/>
    </w:pPr>
    <w:rPr>
      <w:rFonts w:ascii="Cambria" w:eastAsia="黑体" w:hAnsi="Cambria"/>
      <w:bCs/>
      <w:sz w:val="44"/>
      <w:szCs w:val="32"/>
    </w:rPr>
  </w:style>
  <w:style w:type="character" w:customStyle="1" w:styleId="Char">
    <w:name w:val="标题 Char"/>
    <w:link w:val="ac"/>
    <w:rsid w:val="00D86D1B"/>
    <w:rPr>
      <w:rFonts w:ascii="Cambria" w:eastAsia="黑体" w:hAnsi="Cambria" w:cs="Times New Roman"/>
      <w:bCs/>
      <w:kern w:val="2"/>
      <w:sz w:val="4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1CD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2">
    <w:name w:val="样式 目录 1 + 首行缩进:  2 字符"/>
    <w:basedOn w:val="10"/>
    <w:rsid w:val="006967A3"/>
    <w:pPr>
      <w:ind w:firstLineChars="0" w:firstLine="0"/>
    </w:pPr>
    <w:rPr>
      <w:rFonts w:cs="宋体"/>
      <w:bCs w:val="0"/>
    </w:rPr>
  </w:style>
  <w:style w:type="paragraph" w:styleId="ad">
    <w:name w:val="List Paragraph"/>
    <w:basedOn w:val="a"/>
    <w:uiPriority w:val="34"/>
    <w:qFormat/>
    <w:rsid w:val="005E434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A8DA9-1A48-4495-8C6D-41055F63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word文档模版.dot</Template>
  <TotalTime>2284</TotalTime>
  <Pages>12</Pages>
  <Words>456</Words>
  <Characters>2602</Characters>
  <Application>Microsoft Office Word</Application>
  <DocSecurity>0</DocSecurity>
  <Lines>21</Lines>
  <Paragraphs>6</Paragraphs>
  <ScaleCrop>false</ScaleCrop>
  <Company>MC SYSTEM</Company>
  <LinksUpToDate>false</LinksUpToDate>
  <CharactersWithSpaces>3052</CharactersWithSpaces>
  <SharedDoc>false</SharedDoc>
  <HLinks>
    <vt:vector size="24" baseType="variant"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_Toc146341558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_Toc146341557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_Toc146341556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_Toc146341555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lzhitwh</dc:creator>
  <cp:keywords/>
  <dc:description/>
  <cp:lastModifiedBy>wuyuyan</cp:lastModifiedBy>
  <cp:revision>20</cp:revision>
  <cp:lastPrinted>2006-04-20T12:42:00Z</cp:lastPrinted>
  <dcterms:created xsi:type="dcterms:W3CDTF">2011-10-31T06:43:00Z</dcterms:created>
  <dcterms:modified xsi:type="dcterms:W3CDTF">2016-06-01T07:44:00Z</dcterms:modified>
</cp:coreProperties>
</file>